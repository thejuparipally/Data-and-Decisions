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C0913" w14:textId="77777777" w:rsidR="00B6090E" w:rsidRPr="000703FC" w:rsidRDefault="00B6090E" w:rsidP="00C020CA">
      <w:pPr>
        <w:spacing w:line="276" w:lineRule="auto"/>
        <w:rPr>
          <w:rFonts w:ascii="Calibri" w:hAnsi="Calibri" w:cs="Calibri"/>
          <w:color w:val="C00000"/>
          <w:sz w:val="28"/>
          <w:szCs w:val="28"/>
        </w:rPr>
      </w:pPr>
    </w:p>
    <w:p w14:paraId="03F51B43" w14:textId="346F5FE6" w:rsidR="00637A94" w:rsidRPr="000703FC" w:rsidRDefault="008115E9" w:rsidP="00E675E1">
      <w:pPr>
        <w:spacing w:line="276" w:lineRule="auto"/>
        <w:jc w:val="center"/>
        <w:rPr>
          <w:rFonts w:ascii="Calibri" w:hAnsi="Calibri" w:cs="Calibri"/>
          <w:color w:val="C00000"/>
          <w:szCs w:val="18"/>
        </w:rPr>
      </w:pPr>
      <w:r>
        <w:rPr>
          <w:rFonts w:ascii="Calibri" w:hAnsi="Calibri" w:cs="Calibri"/>
          <w:color w:val="C00000"/>
          <w:sz w:val="32"/>
          <w:szCs w:val="21"/>
        </w:rPr>
        <w:t xml:space="preserve">Analyzing Objective Data to Implement an </w:t>
      </w:r>
      <w:r w:rsidR="007E09B9">
        <w:rPr>
          <w:rFonts w:ascii="Calibri" w:hAnsi="Calibri" w:cs="Calibri"/>
          <w:color w:val="C00000"/>
          <w:sz w:val="32"/>
          <w:szCs w:val="21"/>
        </w:rPr>
        <w:t>E</w:t>
      </w:r>
      <w:r>
        <w:rPr>
          <w:rFonts w:ascii="Calibri" w:hAnsi="Calibri" w:cs="Calibri"/>
          <w:color w:val="C00000"/>
          <w:sz w:val="32"/>
          <w:szCs w:val="21"/>
        </w:rPr>
        <w:t xml:space="preserve">nvironmental </w:t>
      </w:r>
      <w:r w:rsidR="007E09B9">
        <w:rPr>
          <w:rFonts w:ascii="Calibri" w:hAnsi="Calibri" w:cs="Calibri"/>
          <w:color w:val="C00000"/>
          <w:sz w:val="32"/>
          <w:szCs w:val="21"/>
        </w:rPr>
        <w:t>C</w:t>
      </w:r>
      <w:r>
        <w:rPr>
          <w:rFonts w:ascii="Calibri" w:hAnsi="Calibri" w:cs="Calibri"/>
          <w:color w:val="C00000"/>
          <w:sz w:val="32"/>
          <w:szCs w:val="21"/>
        </w:rPr>
        <w:t xml:space="preserve">ampaign </w:t>
      </w:r>
    </w:p>
    <w:p w14:paraId="7431D242" w14:textId="77777777" w:rsidR="00FB200D" w:rsidRPr="007D54C4" w:rsidRDefault="00FB200D" w:rsidP="00E675E1">
      <w:pPr>
        <w:pStyle w:val="NormalWeb"/>
        <w:shd w:val="clear" w:color="auto" w:fill="FFFFFF"/>
        <w:spacing w:before="0" w:beforeAutospacing="0" w:after="160" w:afterAutospacing="0" w:line="276" w:lineRule="auto"/>
        <w:rPr>
          <w:rStyle w:val="Strong"/>
          <w:rFonts w:asciiTheme="minorHAnsi" w:hAnsiTheme="minorHAnsi" w:cstheme="minorHAnsi"/>
          <w:color w:val="2D3B45"/>
          <w:sz w:val="10"/>
          <w:szCs w:val="10"/>
        </w:rPr>
      </w:pPr>
    </w:p>
    <w:p w14:paraId="6D238878" w14:textId="5F7BFE06" w:rsidR="00637A94" w:rsidRPr="000703FC" w:rsidRDefault="00E675E1" w:rsidP="00FB200D">
      <w:pPr>
        <w:pStyle w:val="NormalWeb"/>
        <w:shd w:val="clear" w:color="auto" w:fill="FFFFFF"/>
        <w:spacing w:before="0" w:beforeAutospacing="0" w:afterAutospacing="0" w:line="276" w:lineRule="auto"/>
        <w:rPr>
          <w:rFonts w:asciiTheme="minorHAnsi" w:hAnsiTheme="minorHAnsi" w:cstheme="minorHAnsi"/>
          <w:b/>
          <w:bCs/>
          <w:i/>
          <w:iCs/>
          <w:color w:val="2D3B45"/>
          <w:sz w:val="22"/>
          <w:szCs w:val="22"/>
        </w:rPr>
      </w:pPr>
      <w:r>
        <w:rPr>
          <w:rStyle w:val="Strong"/>
          <w:rFonts w:asciiTheme="minorHAnsi" w:hAnsiTheme="minorHAnsi" w:cstheme="minorHAnsi"/>
          <w:color w:val="2D3B45"/>
          <w:sz w:val="22"/>
          <w:szCs w:val="22"/>
        </w:rPr>
        <w:t>Objective</w:t>
      </w:r>
      <w:r w:rsidR="000703FC">
        <w:rPr>
          <w:rStyle w:val="Strong"/>
          <w:rFonts w:asciiTheme="minorHAnsi" w:hAnsiTheme="minorHAnsi" w:cstheme="minorHAnsi"/>
          <w:color w:val="2D3B45"/>
          <w:sz w:val="22"/>
          <w:szCs w:val="22"/>
        </w:rPr>
        <w:t xml:space="preserve"> </w:t>
      </w:r>
    </w:p>
    <w:p w14:paraId="56C41E5A" w14:textId="6DEBD2F8" w:rsidR="002B60D1" w:rsidRPr="00232807" w:rsidRDefault="008A3DE9" w:rsidP="00232807">
      <w:pPr>
        <w:spacing w:after="240" w:line="276" w:lineRule="auto"/>
        <w:rPr>
          <w:rStyle w:val="Strong"/>
          <w:rFonts w:ascii="Calibri" w:hAnsi="Calibri" w:cs="Calibri"/>
          <w:b w:val="0"/>
          <w:bCs w:val="0"/>
          <w:sz w:val="22"/>
          <w:szCs w:val="21"/>
        </w:rPr>
      </w:pPr>
      <w:r>
        <w:rPr>
          <w:rFonts w:ascii="Calibri" w:hAnsi="Calibri" w:cs="Calibri"/>
          <w:sz w:val="22"/>
          <w:szCs w:val="21"/>
        </w:rPr>
        <w:t>The survey was conducted and analyzed to evaluate the interest of employees in implementing and participating in a</w:t>
      </w:r>
      <w:r w:rsidR="008115E9">
        <w:rPr>
          <w:rFonts w:ascii="Calibri" w:hAnsi="Calibri" w:cs="Calibri"/>
          <w:sz w:val="22"/>
          <w:szCs w:val="21"/>
        </w:rPr>
        <w:t xml:space="preserve"> reducing and recycling waste </w:t>
      </w:r>
      <w:r w:rsidRPr="006410F8">
        <w:rPr>
          <w:rFonts w:ascii="Calibri" w:hAnsi="Calibri" w:cs="Calibri"/>
          <w:sz w:val="22"/>
          <w:szCs w:val="22"/>
        </w:rPr>
        <w:t xml:space="preserve">campaign </w:t>
      </w:r>
      <w:r w:rsidR="00030C16">
        <w:rPr>
          <w:rFonts w:ascii="Calibri" w:hAnsi="Calibri" w:cs="Calibri"/>
          <w:sz w:val="22"/>
          <w:szCs w:val="21"/>
        </w:rPr>
        <w:t>with</w:t>
      </w:r>
      <w:r w:rsidR="00A94D96">
        <w:rPr>
          <w:rFonts w:ascii="Calibri" w:hAnsi="Calibri" w:cs="Calibri"/>
          <w:sz w:val="22"/>
          <w:szCs w:val="21"/>
        </w:rPr>
        <w:t>in the office</w:t>
      </w:r>
      <w:r>
        <w:rPr>
          <w:rFonts w:ascii="Calibri" w:hAnsi="Calibri" w:cs="Calibri"/>
          <w:sz w:val="22"/>
          <w:szCs w:val="21"/>
        </w:rPr>
        <w:t xml:space="preserve">. The purpose of this </w:t>
      </w:r>
      <w:r w:rsidR="00A94D96">
        <w:rPr>
          <w:rFonts w:ascii="Calibri" w:hAnsi="Calibri" w:cs="Calibri"/>
          <w:sz w:val="22"/>
          <w:szCs w:val="21"/>
        </w:rPr>
        <w:t>initiative</w:t>
      </w:r>
      <w:r>
        <w:rPr>
          <w:rFonts w:ascii="Calibri" w:hAnsi="Calibri" w:cs="Calibri"/>
          <w:sz w:val="22"/>
          <w:szCs w:val="21"/>
        </w:rPr>
        <w:t xml:space="preserve"> is </w:t>
      </w:r>
      <w:r w:rsidR="00232807">
        <w:rPr>
          <w:rFonts w:ascii="Calibri" w:hAnsi="Calibri" w:cs="Calibri"/>
          <w:sz w:val="22"/>
          <w:szCs w:val="21"/>
        </w:rPr>
        <w:t xml:space="preserve">to ensure a happier, successful and more committed team and </w:t>
      </w:r>
      <w:r>
        <w:rPr>
          <w:rFonts w:ascii="Calibri" w:hAnsi="Calibri" w:cs="Calibri"/>
          <w:sz w:val="22"/>
          <w:szCs w:val="21"/>
        </w:rPr>
        <w:t>to increase employee satisfaction</w:t>
      </w:r>
      <w:r w:rsidR="00A94D96">
        <w:rPr>
          <w:rFonts w:ascii="Calibri" w:hAnsi="Calibri" w:cs="Calibri"/>
          <w:sz w:val="22"/>
          <w:szCs w:val="21"/>
        </w:rPr>
        <w:t xml:space="preserve">, </w:t>
      </w:r>
      <w:r>
        <w:rPr>
          <w:rFonts w:ascii="Calibri" w:hAnsi="Calibri" w:cs="Calibri"/>
          <w:sz w:val="22"/>
          <w:szCs w:val="21"/>
        </w:rPr>
        <w:t>reduce employee turnover</w:t>
      </w:r>
      <w:r w:rsidR="00030C16">
        <w:rPr>
          <w:rFonts w:ascii="Calibri" w:hAnsi="Calibri" w:cs="Calibri"/>
          <w:sz w:val="22"/>
          <w:szCs w:val="21"/>
        </w:rPr>
        <w:t>,</w:t>
      </w:r>
      <w:r w:rsidR="00A94D96">
        <w:rPr>
          <w:rFonts w:ascii="Calibri" w:hAnsi="Calibri" w:cs="Calibri"/>
          <w:sz w:val="22"/>
          <w:szCs w:val="21"/>
        </w:rPr>
        <w:t xml:space="preserve"> and boost </w:t>
      </w:r>
      <w:r w:rsidR="00A62A73">
        <w:rPr>
          <w:rFonts w:ascii="Calibri" w:hAnsi="Calibri" w:cs="Calibri"/>
          <w:sz w:val="22"/>
          <w:szCs w:val="21"/>
        </w:rPr>
        <w:t>employee engagement</w:t>
      </w:r>
      <w:r w:rsidR="00A94D96">
        <w:rPr>
          <w:rFonts w:ascii="Calibri" w:hAnsi="Calibri" w:cs="Calibri"/>
          <w:sz w:val="22"/>
          <w:szCs w:val="21"/>
        </w:rPr>
        <w:t>.</w:t>
      </w:r>
      <w:r w:rsidR="00A62A73">
        <w:rPr>
          <w:rFonts w:ascii="Calibri" w:hAnsi="Calibri" w:cs="Calibri"/>
          <w:sz w:val="22"/>
          <w:szCs w:val="21"/>
        </w:rPr>
        <w:t xml:space="preserve"> </w:t>
      </w:r>
      <w:r w:rsidR="00A94D96">
        <w:rPr>
          <w:rFonts w:ascii="Calibri" w:hAnsi="Calibri" w:cs="Calibri"/>
          <w:sz w:val="22"/>
          <w:szCs w:val="21"/>
        </w:rPr>
        <w:t xml:space="preserve">The </w:t>
      </w:r>
      <w:r w:rsidR="00030C16">
        <w:rPr>
          <w:rFonts w:ascii="Calibri" w:hAnsi="Calibri" w:cs="Calibri"/>
          <w:sz w:val="22"/>
          <w:szCs w:val="21"/>
        </w:rPr>
        <w:t>objective</w:t>
      </w:r>
      <w:r w:rsidR="00A94D96">
        <w:rPr>
          <w:rFonts w:ascii="Calibri" w:hAnsi="Calibri" w:cs="Calibri"/>
          <w:sz w:val="22"/>
          <w:szCs w:val="21"/>
        </w:rPr>
        <w:t xml:space="preserve"> is </w:t>
      </w:r>
      <w:r w:rsidR="00A62A73">
        <w:rPr>
          <w:rFonts w:ascii="Calibri" w:hAnsi="Calibri" w:cs="Calibri"/>
          <w:sz w:val="22"/>
          <w:szCs w:val="21"/>
        </w:rPr>
        <w:t xml:space="preserve">to </w:t>
      </w:r>
      <w:r w:rsidR="00A80F3C">
        <w:rPr>
          <w:rFonts w:ascii="Calibri" w:hAnsi="Calibri" w:cs="Calibri"/>
          <w:sz w:val="22"/>
          <w:szCs w:val="21"/>
        </w:rPr>
        <w:t>execute the campaign before the annual Consumer Goods Trade Fair (CGTF) happening next month in Dubai.</w:t>
      </w:r>
    </w:p>
    <w:p w14:paraId="5ADB17EC" w14:textId="672EC24F" w:rsidR="00E721D1" w:rsidRPr="000703FC" w:rsidRDefault="00E675E1" w:rsidP="00FB200D">
      <w:pPr>
        <w:pStyle w:val="NormalWeb"/>
        <w:shd w:val="clear" w:color="auto" w:fill="FFFFFF"/>
        <w:spacing w:before="0" w:beforeAutospacing="0" w:afterAutospacing="0" w:line="276" w:lineRule="auto"/>
        <w:rPr>
          <w:rStyle w:val="Strong"/>
          <w:rFonts w:asciiTheme="minorHAnsi" w:hAnsiTheme="minorHAnsi" w:cstheme="minorHAnsi"/>
          <w:b w:val="0"/>
          <w:bCs w:val="0"/>
          <w:i/>
          <w:iCs/>
          <w:color w:val="2D3B45"/>
          <w:sz w:val="22"/>
          <w:szCs w:val="22"/>
        </w:rPr>
      </w:pPr>
      <w:r w:rsidRPr="00FB200D">
        <w:rPr>
          <w:rStyle w:val="Strong"/>
          <w:rFonts w:asciiTheme="minorHAnsi" w:hAnsiTheme="minorHAnsi" w:cstheme="minorHAnsi"/>
          <w:color w:val="2D3B45"/>
          <w:sz w:val="22"/>
          <w:szCs w:val="22"/>
        </w:rPr>
        <w:t>Background</w:t>
      </w:r>
    </w:p>
    <w:p w14:paraId="6A35CD6B" w14:textId="287A66BD" w:rsidR="00FB200D" w:rsidRPr="003A514A" w:rsidRDefault="002837B9" w:rsidP="003A514A">
      <w:pPr>
        <w:pStyle w:val="ListParagraph"/>
        <w:numPr>
          <w:ilvl w:val="0"/>
          <w:numId w:val="1"/>
        </w:numPr>
        <w:spacing w:after="80" w:line="276" w:lineRule="auto"/>
        <w:ind w:left="714" w:hanging="357"/>
        <w:contextualSpacing w:val="0"/>
        <w:rPr>
          <w:rFonts w:ascii="Calibri" w:hAnsi="Calibri" w:cs="Calibri"/>
          <w:sz w:val="22"/>
          <w:szCs w:val="22"/>
        </w:rPr>
      </w:pPr>
      <w:r w:rsidRPr="00DD7CBD">
        <w:rPr>
          <w:rFonts w:ascii="Calibri" w:hAnsi="Calibri" w:cs="Calibri"/>
          <w:sz w:val="22"/>
          <w:szCs w:val="22"/>
        </w:rPr>
        <w:t xml:space="preserve">The </w:t>
      </w:r>
      <w:r w:rsidR="004D6829" w:rsidRPr="00DD7CBD">
        <w:rPr>
          <w:rFonts w:ascii="Calibri" w:hAnsi="Calibri" w:cs="Calibri"/>
          <w:sz w:val="22"/>
          <w:szCs w:val="22"/>
        </w:rPr>
        <w:t>management has noticed a</w:t>
      </w:r>
      <w:r w:rsidR="00AF47F8" w:rsidRPr="00DD7CBD">
        <w:rPr>
          <w:rFonts w:ascii="Calibri" w:hAnsi="Calibri" w:cs="Calibri"/>
          <w:sz w:val="22"/>
          <w:szCs w:val="22"/>
        </w:rPr>
        <w:t xml:space="preserve"> shift in the </w:t>
      </w:r>
      <w:r w:rsidRPr="00DD7CBD">
        <w:rPr>
          <w:rFonts w:ascii="Calibri" w:hAnsi="Calibri" w:cs="Calibri"/>
          <w:sz w:val="22"/>
          <w:szCs w:val="22"/>
        </w:rPr>
        <w:t>current</w:t>
      </w:r>
      <w:r w:rsidR="00AF47F8" w:rsidRPr="00DD7CBD">
        <w:rPr>
          <w:rFonts w:ascii="Calibri" w:hAnsi="Calibri" w:cs="Calibri"/>
          <w:sz w:val="22"/>
          <w:szCs w:val="22"/>
        </w:rPr>
        <w:t xml:space="preserve"> workplace</w:t>
      </w:r>
      <w:r w:rsidRPr="00DD7CBD">
        <w:rPr>
          <w:rFonts w:ascii="Calibri" w:hAnsi="Calibri" w:cs="Calibri"/>
          <w:sz w:val="22"/>
          <w:szCs w:val="22"/>
        </w:rPr>
        <w:t xml:space="preserve"> trend </w:t>
      </w:r>
      <w:r w:rsidR="004D6829" w:rsidRPr="00DD7CBD">
        <w:rPr>
          <w:rFonts w:ascii="Calibri" w:hAnsi="Calibri" w:cs="Calibri"/>
          <w:sz w:val="22"/>
          <w:szCs w:val="22"/>
        </w:rPr>
        <w:t>where</w:t>
      </w:r>
      <w:r w:rsidRPr="00DD7CBD">
        <w:rPr>
          <w:rFonts w:ascii="Calibri" w:hAnsi="Calibri" w:cs="Calibri"/>
          <w:sz w:val="22"/>
          <w:szCs w:val="22"/>
        </w:rPr>
        <w:t xml:space="preserve"> employees </w:t>
      </w:r>
      <w:r w:rsidR="00AF47F8" w:rsidRPr="00DD7CBD">
        <w:rPr>
          <w:rFonts w:ascii="Calibri" w:hAnsi="Calibri" w:cs="Calibri"/>
          <w:sz w:val="22"/>
          <w:szCs w:val="22"/>
        </w:rPr>
        <w:t xml:space="preserve">are switching from traditional full-time jobs to </w:t>
      </w:r>
      <w:r w:rsidRPr="00DD7CBD">
        <w:rPr>
          <w:rFonts w:ascii="Calibri" w:hAnsi="Calibri" w:cs="Calibri"/>
          <w:sz w:val="22"/>
          <w:szCs w:val="22"/>
        </w:rPr>
        <w:t xml:space="preserve">more flexible </w:t>
      </w:r>
      <w:r w:rsidR="00AF47F8" w:rsidRPr="00DD7CBD">
        <w:rPr>
          <w:rFonts w:ascii="Calibri" w:hAnsi="Calibri" w:cs="Calibri"/>
          <w:sz w:val="22"/>
          <w:szCs w:val="22"/>
        </w:rPr>
        <w:t xml:space="preserve">arrangements. </w:t>
      </w:r>
      <w:r w:rsidR="003A514A">
        <w:rPr>
          <w:rFonts w:ascii="Calibri" w:hAnsi="Calibri" w:cs="Calibri"/>
          <w:sz w:val="22"/>
          <w:szCs w:val="22"/>
        </w:rPr>
        <w:t>Since</w:t>
      </w:r>
      <w:r w:rsidR="00AF47F8" w:rsidRPr="003A514A">
        <w:rPr>
          <w:rFonts w:ascii="Calibri" w:hAnsi="Calibri" w:cs="Calibri"/>
          <w:sz w:val="22"/>
          <w:szCs w:val="22"/>
        </w:rPr>
        <w:t xml:space="preserve"> lot of employees </w:t>
      </w:r>
      <w:r w:rsidR="008C4963" w:rsidRPr="003A514A">
        <w:rPr>
          <w:rFonts w:ascii="Calibri" w:hAnsi="Calibri" w:cs="Calibri"/>
          <w:sz w:val="22"/>
          <w:szCs w:val="22"/>
        </w:rPr>
        <w:t xml:space="preserve">currently </w:t>
      </w:r>
      <w:r w:rsidR="00AF47F8" w:rsidRPr="003A514A">
        <w:rPr>
          <w:rFonts w:ascii="Calibri" w:hAnsi="Calibri" w:cs="Calibri"/>
          <w:sz w:val="22"/>
          <w:szCs w:val="22"/>
        </w:rPr>
        <w:t xml:space="preserve">working in </w:t>
      </w:r>
      <w:r w:rsidR="00623B9F" w:rsidRPr="003A514A">
        <w:rPr>
          <w:rFonts w:ascii="Calibri" w:hAnsi="Calibri" w:cs="Calibri"/>
          <w:sz w:val="22"/>
          <w:szCs w:val="22"/>
        </w:rPr>
        <w:t>the</w:t>
      </w:r>
      <w:r w:rsidR="00AF47F8" w:rsidRPr="003A514A">
        <w:rPr>
          <w:rFonts w:ascii="Calibri" w:hAnsi="Calibri" w:cs="Calibri"/>
          <w:sz w:val="22"/>
          <w:szCs w:val="22"/>
        </w:rPr>
        <w:t xml:space="preserve"> company are </w:t>
      </w:r>
      <w:r w:rsidRPr="003A514A">
        <w:rPr>
          <w:rFonts w:ascii="Calibri" w:hAnsi="Calibri" w:cs="Calibri"/>
          <w:sz w:val="22"/>
          <w:szCs w:val="22"/>
        </w:rPr>
        <w:t>full time th</w:t>
      </w:r>
      <w:r w:rsidR="00AF47F8" w:rsidRPr="003A514A">
        <w:rPr>
          <w:rFonts w:ascii="Calibri" w:hAnsi="Calibri" w:cs="Calibri"/>
          <w:sz w:val="22"/>
          <w:szCs w:val="22"/>
        </w:rPr>
        <w:t>at</w:t>
      </w:r>
      <w:r w:rsidRPr="003A514A">
        <w:rPr>
          <w:rFonts w:ascii="Calibri" w:hAnsi="Calibri" w:cs="Calibri"/>
          <w:sz w:val="22"/>
          <w:szCs w:val="22"/>
        </w:rPr>
        <w:t xml:space="preserve"> have family commitments and busy personal lives</w:t>
      </w:r>
      <w:r w:rsidR="008C4963" w:rsidRPr="003A514A">
        <w:rPr>
          <w:rFonts w:ascii="Calibri" w:hAnsi="Calibri" w:cs="Calibri"/>
          <w:sz w:val="22"/>
          <w:szCs w:val="22"/>
        </w:rPr>
        <w:t xml:space="preserve">, there is a high chance that </w:t>
      </w:r>
      <w:r w:rsidR="00623B9F" w:rsidRPr="003A514A">
        <w:rPr>
          <w:rFonts w:ascii="Calibri" w:hAnsi="Calibri" w:cs="Calibri"/>
          <w:sz w:val="22"/>
          <w:szCs w:val="22"/>
        </w:rPr>
        <w:t xml:space="preserve">the employees </w:t>
      </w:r>
      <w:r w:rsidR="008C4963" w:rsidRPr="003A514A">
        <w:rPr>
          <w:rFonts w:ascii="Calibri" w:hAnsi="Calibri" w:cs="Calibri"/>
          <w:sz w:val="22"/>
          <w:szCs w:val="22"/>
        </w:rPr>
        <w:t>might</w:t>
      </w:r>
      <w:r w:rsidRPr="003A514A">
        <w:rPr>
          <w:rFonts w:ascii="Calibri" w:hAnsi="Calibri" w:cs="Calibri"/>
          <w:sz w:val="22"/>
          <w:szCs w:val="22"/>
        </w:rPr>
        <w:t xml:space="preserve"> move</w:t>
      </w:r>
      <w:r w:rsidR="008C4963" w:rsidRPr="003A514A">
        <w:rPr>
          <w:rFonts w:ascii="Calibri" w:hAnsi="Calibri" w:cs="Calibri"/>
          <w:sz w:val="22"/>
          <w:szCs w:val="22"/>
        </w:rPr>
        <w:t xml:space="preserve"> to different</w:t>
      </w:r>
      <w:r w:rsidRPr="003A514A">
        <w:rPr>
          <w:rFonts w:ascii="Calibri" w:hAnsi="Calibri" w:cs="Calibri"/>
          <w:sz w:val="22"/>
          <w:szCs w:val="22"/>
        </w:rPr>
        <w:t xml:space="preserve"> job</w:t>
      </w:r>
      <w:r w:rsidR="008C4963" w:rsidRPr="003A514A">
        <w:rPr>
          <w:rFonts w:ascii="Calibri" w:hAnsi="Calibri" w:cs="Calibri"/>
          <w:sz w:val="22"/>
          <w:szCs w:val="22"/>
        </w:rPr>
        <w:t>s</w:t>
      </w:r>
      <w:r w:rsidRPr="003A514A">
        <w:rPr>
          <w:rFonts w:ascii="Calibri" w:hAnsi="Calibri" w:cs="Calibri"/>
          <w:sz w:val="22"/>
          <w:szCs w:val="22"/>
        </w:rPr>
        <w:t xml:space="preserve"> in the future</w:t>
      </w:r>
      <w:r w:rsidR="00F506DA" w:rsidRPr="003A514A">
        <w:rPr>
          <w:rFonts w:ascii="Calibri" w:hAnsi="Calibri" w:cs="Calibri"/>
          <w:sz w:val="22"/>
          <w:szCs w:val="22"/>
        </w:rPr>
        <w:t xml:space="preserve"> if the employee satisfaction is not maintained.</w:t>
      </w:r>
    </w:p>
    <w:p w14:paraId="51D97DC1" w14:textId="06D89D9E" w:rsidR="00DD7CBD" w:rsidRPr="00DD7CBD" w:rsidRDefault="00623B9F" w:rsidP="00DD7CBD">
      <w:pPr>
        <w:pStyle w:val="ListParagraph"/>
        <w:numPr>
          <w:ilvl w:val="0"/>
          <w:numId w:val="1"/>
        </w:numPr>
        <w:spacing w:after="80" w:line="276" w:lineRule="auto"/>
        <w:ind w:left="714" w:hanging="357"/>
        <w:contextualSpacing w:val="0"/>
        <w:rPr>
          <w:rFonts w:ascii="Calibri" w:hAnsi="Calibri" w:cs="Calibri"/>
          <w:sz w:val="22"/>
          <w:szCs w:val="22"/>
        </w:rPr>
      </w:pPr>
      <w:r w:rsidRPr="00DD7CBD">
        <w:rPr>
          <w:rFonts w:ascii="Calibri" w:hAnsi="Calibri" w:cs="Calibri"/>
          <w:sz w:val="22"/>
          <w:szCs w:val="22"/>
        </w:rPr>
        <w:t>With ne</w:t>
      </w:r>
      <w:r w:rsidR="002837B9" w:rsidRPr="00DD7CBD">
        <w:rPr>
          <w:rFonts w:ascii="Calibri" w:hAnsi="Calibri" w:cs="Calibri"/>
          <w:sz w:val="22"/>
          <w:szCs w:val="22"/>
        </w:rPr>
        <w:t xml:space="preserve">w generations </w:t>
      </w:r>
      <w:r w:rsidRPr="00DD7CBD">
        <w:rPr>
          <w:rFonts w:ascii="Calibri" w:hAnsi="Calibri" w:cs="Calibri"/>
          <w:sz w:val="22"/>
          <w:szCs w:val="22"/>
        </w:rPr>
        <w:t>joining</w:t>
      </w:r>
      <w:r w:rsidR="002837B9" w:rsidRPr="00DD7CBD">
        <w:rPr>
          <w:rFonts w:ascii="Calibri" w:hAnsi="Calibri" w:cs="Calibri"/>
          <w:sz w:val="22"/>
          <w:szCs w:val="22"/>
        </w:rPr>
        <w:t xml:space="preserve"> the </w:t>
      </w:r>
      <w:r w:rsidR="00DD7CBD" w:rsidRPr="00DD7CBD">
        <w:rPr>
          <w:rFonts w:ascii="Calibri" w:hAnsi="Calibri" w:cs="Calibri"/>
          <w:sz w:val="22"/>
          <w:szCs w:val="22"/>
        </w:rPr>
        <w:t>workplace</w:t>
      </w:r>
      <w:r w:rsidR="00F506DA" w:rsidRPr="00DD7CBD">
        <w:rPr>
          <w:rFonts w:ascii="Calibri" w:hAnsi="Calibri" w:cs="Calibri"/>
          <w:sz w:val="22"/>
          <w:szCs w:val="22"/>
        </w:rPr>
        <w:t xml:space="preserve"> and</w:t>
      </w:r>
      <w:r w:rsidR="00B4044D" w:rsidRPr="00DD7CBD">
        <w:rPr>
          <w:rFonts w:ascii="Calibri" w:hAnsi="Calibri" w:cs="Calibri"/>
          <w:sz w:val="22"/>
          <w:szCs w:val="22"/>
        </w:rPr>
        <w:t xml:space="preserve"> </w:t>
      </w:r>
      <w:r w:rsidR="002837B9" w:rsidRPr="00DD7CBD">
        <w:rPr>
          <w:rFonts w:ascii="Calibri" w:hAnsi="Calibri" w:cs="Calibri"/>
          <w:sz w:val="22"/>
          <w:szCs w:val="22"/>
        </w:rPr>
        <w:t xml:space="preserve">new opportunities arising </w:t>
      </w:r>
      <w:r w:rsidR="00B4044D" w:rsidRPr="00DD7CBD">
        <w:rPr>
          <w:rFonts w:ascii="Calibri" w:hAnsi="Calibri" w:cs="Calibri"/>
          <w:sz w:val="22"/>
          <w:szCs w:val="22"/>
        </w:rPr>
        <w:t xml:space="preserve">with </w:t>
      </w:r>
      <w:r w:rsidR="002837B9" w:rsidRPr="00DD7CBD">
        <w:rPr>
          <w:rFonts w:ascii="Calibri" w:hAnsi="Calibri" w:cs="Calibri"/>
          <w:sz w:val="22"/>
          <w:szCs w:val="22"/>
        </w:rPr>
        <w:t xml:space="preserve">competitive </w:t>
      </w:r>
      <w:r w:rsidR="00B4044D" w:rsidRPr="00DD7CBD">
        <w:rPr>
          <w:rFonts w:ascii="Calibri" w:hAnsi="Calibri" w:cs="Calibri"/>
          <w:sz w:val="22"/>
          <w:szCs w:val="22"/>
        </w:rPr>
        <w:t>pay</w:t>
      </w:r>
      <w:r w:rsidR="002837B9" w:rsidRPr="00DD7CBD">
        <w:rPr>
          <w:rFonts w:ascii="Calibri" w:hAnsi="Calibri" w:cs="Calibri"/>
          <w:sz w:val="22"/>
          <w:szCs w:val="22"/>
        </w:rPr>
        <w:t xml:space="preserve">, the need for constant innovation in people management </w:t>
      </w:r>
      <w:r w:rsidR="00611028" w:rsidRPr="00DD7CBD">
        <w:rPr>
          <w:rFonts w:ascii="Calibri" w:hAnsi="Calibri" w:cs="Calibri"/>
          <w:sz w:val="22"/>
          <w:szCs w:val="22"/>
        </w:rPr>
        <w:t>has become much more important than ever</w:t>
      </w:r>
      <w:r w:rsidR="00F506DA" w:rsidRPr="00DD7CBD">
        <w:rPr>
          <w:rFonts w:ascii="Calibri" w:hAnsi="Calibri" w:cs="Calibri"/>
          <w:sz w:val="22"/>
          <w:szCs w:val="22"/>
        </w:rPr>
        <w:t>.</w:t>
      </w:r>
      <w:r w:rsidR="00DD7CBD" w:rsidRPr="00DD7CBD">
        <w:rPr>
          <w:rFonts w:ascii="Calibri" w:hAnsi="Calibri" w:cs="Calibri"/>
          <w:sz w:val="22"/>
          <w:szCs w:val="22"/>
        </w:rPr>
        <w:t xml:space="preserve"> </w:t>
      </w:r>
      <w:r w:rsidR="006103D9" w:rsidRPr="00DD7CBD">
        <w:rPr>
          <w:rFonts w:ascii="Calibri" w:hAnsi="Calibri" w:cs="Calibri"/>
          <w:sz w:val="22"/>
          <w:szCs w:val="22"/>
        </w:rPr>
        <w:t xml:space="preserve">The management believes that by </w:t>
      </w:r>
      <w:r w:rsidR="00DD7CBD" w:rsidRPr="00DD7CBD">
        <w:rPr>
          <w:rFonts w:ascii="Calibri" w:hAnsi="Calibri" w:cs="Calibri"/>
          <w:sz w:val="22"/>
          <w:szCs w:val="22"/>
        </w:rPr>
        <w:t>initiating</w:t>
      </w:r>
      <w:r w:rsidR="006103D9" w:rsidRPr="00DD7CBD">
        <w:rPr>
          <w:rFonts w:ascii="Calibri" w:hAnsi="Calibri" w:cs="Calibri"/>
          <w:sz w:val="22"/>
          <w:szCs w:val="22"/>
        </w:rPr>
        <w:t xml:space="preserve"> innovative </w:t>
      </w:r>
      <w:r w:rsidR="00DD7CBD" w:rsidRPr="00DD7CBD">
        <w:rPr>
          <w:rFonts w:ascii="Calibri" w:hAnsi="Calibri" w:cs="Calibri"/>
          <w:sz w:val="22"/>
          <w:szCs w:val="22"/>
        </w:rPr>
        <w:t>campaigns</w:t>
      </w:r>
      <w:r w:rsidR="00F506DA" w:rsidRPr="00DD7CBD">
        <w:rPr>
          <w:rFonts w:ascii="Calibri" w:hAnsi="Calibri" w:cs="Calibri"/>
          <w:sz w:val="22"/>
          <w:szCs w:val="22"/>
        </w:rPr>
        <w:t xml:space="preserve"> </w:t>
      </w:r>
      <w:r w:rsidR="00DD7CBD" w:rsidRPr="00DD7CBD">
        <w:rPr>
          <w:rFonts w:ascii="Calibri" w:hAnsi="Calibri" w:cs="Calibri"/>
          <w:sz w:val="22"/>
          <w:szCs w:val="22"/>
        </w:rPr>
        <w:t>with a purpose for employees to give back for a good cause will</w:t>
      </w:r>
      <w:r w:rsidR="002837B9" w:rsidRPr="00DD7CBD">
        <w:rPr>
          <w:rFonts w:ascii="Calibri" w:hAnsi="Calibri" w:cs="Calibri"/>
          <w:sz w:val="22"/>
          <w:szCs w:val="22"/>
        </w:rPr>
        <w:t xml:space="preserve"> </w:t>
      </w:r>
      <w:r w:rsidR="00DD7CBD" w:rsidRPr="00DD7CBD">
        <w:rPr>
          <w:rFonts w:ascii="Calibri" w:hAnsi="Calibri" w:cs="Calibri"/>
          <w:sz w:val="22"/>
          <w:szCs w:val="22"/>
        </w:rPr>
        <w:t xml:space="preserve">create a happier, more successful and committed team thus </w:t>
      </w:r>
      <w:r w:rsidR="002837B9" w:rsidRPr="00DD7CBD">
        <w:rPr>
          <w:rFonts w:ascii="Calibri" w:hAnsi="Calibri" w:cs="Calibri"/>
          <w:sz w:val="22"/>
          <w:szCs w:val="22"/>
        </w:rPr>
        <w:t>increas</w:t>
      </w:r>
      <w:r w:rsidR="00DD7CBD" w:rsidRPr="00DD7CBD">
        <w:rPr>
          <w:rFonts w:ascii="Calibri" w:hAnsi="Calibri" w:cs="Calibri"/>
          <w:sz w:val="22"/>
          <w:szCs w:val="22"/>
        </w:rPr>
        <w:t>ing</w:t>
      </w:r>
      <w:r w:rsidR="002837B9" w:rsidRPr="00DD7CBD">
        <w:rPr>
          <w:rFonts w:ascii="Calibri" w:hAnsi="Calibri" w:cs="Calibri"/>
          <w:sz w:val="22"/>
          <w:szCs w:val="22"/>
        </w:rPr>
        <w:t xml:space="preserve"> employee satisfaction </w:t>
      </w:r>
      <w:r w:rsidR="006103D9" w:rsidRPr="00DD7CBD">
        <w:rPr>
          <w:rFonts w:ascii="Calibri" w:hAnsi="Calibri" w:cs="Calibri"/>
          <w:sz w:val="22"/>
          <w:szCs w:val="22"/>
        </w:rPr>
        <w:t>and retention</w:t>
      </w:r>
      <w:r w:rsidR="003D3DE8">
        <w:rPr>
          <w:rFonts w:ascii="Calibri" w:hAnsi="Calibri" w:cs="Calibri"/>
          <w:sz w:val="22"/>
          <w:szCs w:val="22"/>
        </w:rPr>
        <w:t>.</w:t>
      </w:r>
      <w:r w:rsidR="006103D9" w:rsidRPr="00DD7CBD">
        <w:rPr>
          <w:rFonts w:ascii="Calibri" w:hAnsi="Calibri" w:cs="Calibri"/>
          <w:sz w:val="22"/>
          <w:szCs w:val="22"/>
        </w:rPr>
        <w:t xml:space="preserve"> </w:t>
      </w:r>
    </w:p>
    <w:p w14:paraId="5C154A54" w14:textId="773C66BE" w:rsidR="00E675E1" w:rsidRPr="00DD7CBD" w:rsidRDefault="00E675E1" w:rsidP="00DD7CBD">
      <w:pPr>
        <w:pStyle w:val="Body"/>
        <w:shd w:val="clear" w:color="auto" w:fill="FFFFFF"/>
        <w:spacing w:after="120" w:line="276" w:lineRule="auto"/>
        <w:rPr>
          <w:rStyle w:val="Strong"/>
          <w:rFonts w:asciiTheme="minorHAnsi" w:hAnsiTheme="minorHAnsi" w:cstheme="minorHAnsi"/>
          <w:color w:val="2D3B45"/>
        </w:rPr>
      </w:pPr>
      <w:r w:rsidRPr="00DD7CBD">
        <w:rPr>
          <w:rStyle w:val="Strong"/>
          <w:rFonts w:asciiTheme="minorHAnsi" w:hAnsiTheme="minorHAnsi" w:cstheme="minorHAnsi"/>
          <w:color w:val="2D3B45"/>
        </w:rPr>
        <w:t>Methodology</w:t>
      </w:r>
      <w:r w:rsidR="000703FC" w:rsidRPr="00DD7CBD">
        <w:rPr>
          <w:rStyle w:val="Strong"/>
          <w:rFonts w:asciiTheme="minorHAnsi" w:hAnsiTheme="minorHAnsi" w:cstheme="minorHAnsi"/>
          <w:color w:val="2D3B45"/>
        </w:rPr>
        <w:t xml:space="preserve"> </w:t>
      </w:r>
    </w:p>
    <w:p w14:paraId="061A7F14" w14:textId="10A7BCF5" w:rsidR="00F358B6" w:rsidRPr="00F1276E" w:rsidRDefault="00F358B6" w:rsidP="000703FC">
      <w:pPr>
        <w:pStyle w:val="ListParagraph"/>
        <w:numPr>
          <w:ilvl w:val="0"/>
          <w:numId w:val="1"/>
        </w:numPr>
        <w:spacing w:after="80" w:line="276" w:lineRule="auto"/>
        <w:ind w:left="714" w:hanging="357"/>
        <w:contextualSpacing w:val="0"/>
        <w:rPr>
          <w:rFonts w:ascii="Calibri" w:hAnsi="Calibri" w:cs="Calibri"/>
          <w:sz w:val="22"/>
          <w:szCs w:val="22"/>
        </w:rPr>
      </w:pPr>
      <w:r w:rsidRPr="00F1276E">
        <w:rPr>
          <w:rFonts w:ascii="Calibri" w:hAnsi="Calibri" w:cs="Calibri"/>
          <w:sz w:val="22"/>
          <w:szCs w:val="22"/>
        </w:rPr>
        <w:t xml:space="preserve">A quantitative survey was </w:t>
      </w:r>
      <w:r w:rsidR="00E3051E" w:rsidRPr="00F1276E">
        <w:rPr>
          <w:rFonts w:ascii="Calibri" w:hAnsi="Calibri" w:cs="Calibri"/>
          <w:sz w:val="22"/>
          <w:szCs w:val="22"/>
        </w:rPr>
        <w:t xml:space="preserve">conducted </w:t>
      </w:r>
      <w:r w:rsidR="00F1276E">
        <w:rPr>
          <w:rFonts w:ascii="Calibri" w:hAnsi="Calibri" w:cs="Calibri"/>
          <w:sz w:val="22"/>
          <w:szCs w:val="22"/>
        </w:rPr>
        <w:t xml:space="preserve">on </w:t>
      </w:r>
      <w:r w:rsidR="000158FD">
        <w:rPr>
          <w:rFonts w:ascii="Calibri" w:hAnsi="Calibri" w:cs="Calibri"/>
          <w:sz w:val="22"/>
          <w:szCs w:val="22"/>
        </w:rPr>
        <w:t>a total of 56 employees</w:t>
      </w:r>
      <w:r w:rsidR="00F1276E">
        <w:rPr>
          <w:rFonts w:ascii="Calibri" w:hAnsi="Calibri" w:cs="Calibri"/>
          <w:sz w:val="22"/>
          <w:szCs w:val="22"/>
        </w:rPr>
        <w:t xml:space="preserve"> </w:t>
      </w:r>
      <w:r w:rsidRPr="00F1276E">
        <w:rPr>
          <w:rFonts w:ascii="Calibri" w:hAnsi="Calibri" w:cs="Calibri"/>
          <w:sz w:val="22"/>
          <w:szCs w:val="22"/>
        </w:rPr>
        <w:t xml:space="preserve">with </w:t>
      </w:r>
      <w:r w:rsidR="00F1276E">
        <w:rPr>
          <w:rFonts w:ascii="Calibri" w:hAnsi="Calibri" w:cs="Calibri"/>
          <w:sz w:val="22"/>
          <w:szCs w:val="22"/>
        </w:rPr>
        <w:t>three</w:t>
      </w:r>
      <w:r w:rsidRPr="00F1276E">
        <w:rPr>
          <w:rFonts w:ascii="Calibri" w:hAnsi="Calibri" w:cs="Calibri"/>
          <w:sz w:val="22"/>
          <w:szCs w:val="22"/>
        </w:rPr>
        <w:t xml:space="preserve"> simple questions</w:t>
      </w:r>
      <w:r w:rsidR="00F1276E" w:rsidRPr="00F1276E">
        <w:rPr>
          <w:rFonts w:ascii="Calibri" w:hAnsi="Calibri" w:cs="Calibri"/>
          <w:sz w:val="22"/>
          <w:szCs w:val="22"/>
        </w:rPr>
        <w:t xml:space="preserve"> on a 7-point Likert response scale</w:t>
      </w:r>
      <w:r w:rsidR="000158FD">
        <w:rPr>
          <w:rFonts w:ascii="Calibri" w:hAnsi="Calibri" w:cs="Calibri"/>
          <w:sz w:val="22"/>
          <w:szCs w:val="22"/>
        </w:rPr>
        <w:t xml:space="preserve"> on survey monkey</w:t>
      </w:r>
      <w:r w:rsidR="004B4FF2">
        <w:rPr>
          <w:rFonts w:ascii="Calibri" w:hAnsi="Calibri" w:cs="Calibri"/>
          <w:sz w:val="22"/>
          <w:szCs w:val="22"/>
        </w:rPr>
        <w:t>.</w:t>
      </w:r>
    </w:p>
    <w:p w14:paraId="05EDF59E" w14:textId="2A5170F7" w:rsidR="00F77669" w:rsidRPr="00F77669" w:rsidRDefault="000158FD" w:rsidP="00F77669">
      <w:pPr>
        <w:pStyle w:val="ListParagraph"/>
        <w:numPr>
          <w:ilvl w:val="0"/>
          <w:numId w:val="1"/>
        </w:numPr>
        <w:spacing w:after="80" w:line="276" w:lineRule="auto"/>
        <w:ind w:left="714" w:hanging="357"/>
        <w:contextualSpacing w:val="0"/>
        <w:rPr>
          <w:rStyle w:val="Strong"/>
          <w:rFonts w:ascii="Calibri" w:hAnsi="Calibri" w:cs="Calibri"/>
          <w:b w:val="0"/>
          <w:bCs w:val="0"/>
          <w:sz w:val="22"/>
          <w:szCs w:val="21"/>
        </w:rPr>
      </w:pPr>
      <w:r>
        <w:rPr>
          <w:rFonts w:ascii="Calibri" w:hAnsi="Calibri" w:cs="Calibri"/>
          <w:sz w:val="22"/>
          <w:szCs w:val="21"/>
        </w:rPr>
        <w:t xml:space="preserve">The questions </w:t>
      </w:r>
      <w:r w:rsidR="00F77669">
        <w:rPr>
          <w:rFonts w:ascii="Calibri" w:hAnsi="Calibri" w:cs="Calibri"/>
          <w:sz w:val="22"/>
          <w:szCs w:val="21"/>
        </w:rPr>
        <w:t>asked on the survey were if people followed environment</w:t>
      </w:r>
      <w:r w:rsidR="003A514A">
        <w:rPr>
          <w:rFonts w:ascii="Calibri" w:hAnsi="Calibri" w:cs="Calibri"/>
          <w:sz w:val="22"/>
          <w:szCs w:val="21"/>
        </w:rPr>
        <w:t>al</w:t>
      </w:r>
      <w:r w:rsidR="00F77669">
        <w:rPr>
          <w:rFonts w:ascii="Calibri" w:hAnsi="Calibri" w:cs="Calibri"/>
          <w:sz w:val="22"/>
          <w:szCs w:val="21"/>
        </w:rPr>
        <w:t xml:space="preserve"> issues on the news regularly, if they were willing to pay a small amount on recycling every week and if they were </w:t>
      </w:r>
      <w:r w:rsidR="003A514A">
        <w:rPr>
          <w:rFonts w:ascii="Calibri" w:hAnsi="Calibri" w:cs="Calibri"/>
          <w:sz w:val="22"/>
          <w:szCs w:val="21"/>
        </w:rPr>
        <w:t>willing</w:t>
      </w:r>
      <w:r w:rsidR="00F77669">
        <w:rPr>
          <w:rFonts w:ascii="Calibri" w:hAnsi="Calibri" w:cs="Calibri"/>
          <w:sz w:val="22"/>
          <w:szCs w:val="21"/>
        </w:rPr>
        <w:t xml:space="preserve"> to </w:t>
      </w:r>
      <w:r w:rsidR="003A514A">
        <w:rPr>
          <w:rFonts w:ascii="Calibri" w:hAnsi="Calibri" w:cs="Calibri"/>
          <w:sz w:val="22"/>
          <w:szCs w:val="21"/>
        </w:rPr>
        <w:t>commit</w:t>
      </w:r>
      <w:r w:rsidR="00F77669">
        <w:rPr>
          <w:rFonts w:ascii="Calibri" w:hAnsi="Calibri" w:cs="Calibri"/>
          <w:sz w:val="22"/>
          <w:szCs w:val="21"/>
        </w:rPr>
        <w:t xml:space="preserve"> </w:t>
      </w:r>
      <w:r w:rsidR="003A514A">
        <w:rPr>
          <w:rFonts w:ascii="Calibri" w:hAnsi="Calibri" w:cs="Calibri"/>
          <w:sz w:val="22"/>
          <w:szCs w:val="21"/>
        </w:rPr>
        <w:t>by</w:t>
      </w:r>
      <w:r w:rsidR="00F77669">
        <w:rPr>
          <w:rFonts w:ascii="Calibri" w:hAnsi="Calibri" w:cs="Calibri"/>
          <w:sz w:val="22"/>
          <w:szCs w:val="21"/>
        </w:rPr>
        <w:t xml:space="preserve"> taking small steps such as weekly no garbage day</w:t>
      </w:r>
      <w:r w:rsidR="003A514A">
        <w:rPr>
          <w:rFonts w:ascii="Calibri" w:hAnsi="Calibri" w:cs="Calibri"/>
          <w:sz w:val="22"/>
          <w:szCs w:val="21"/>
        </w:rPr>
        <w:t xml:space="preserve"> to make a difference</w:t>
      </w:r>
      <w:r w:rsidR="004B4FF2">
        <w:rPr>
          <w:rFonts w:ascii="Calibri" w:hAnsi="Calibri" w:cs="Calibri"/>
          <w:sz w:val="22"/>
          <w:szCs w:val="21"/>
        </w:rPr>
        <w:t>.</w:t>
      </w:r>
      <w:r w:rsidR="00F77669">
        <w:rPr>
          <w:rFonts w:ascii="Calibri" w:hAnsi="Calibri" w:cs="Calibri"/>
          <w:sz w:val="22"/>
          <w:szCs w:val="21"/>
        </w:rPr>
        <w:t xml:space="preserve"> </w:t>
      </w:r>
    </w:p>
    <w:p w14:paraId="77BF3504" w14:textId="7C4FDDC7" w:rsidR="00E675E1" w:rsidRPr="000703FC" w:rsidRDefault="00E675E1" w:rsidP="000703FC">
      <w:pPr>
        <w:pStyle w:val="NormalWeb"/>
        <w:shd w:val="clear" w:color="auto" w:fill="FFFFFF"/>
        <w:spacing w:before="0" w:beforeAutospacing="0" w:afterAutospacing="0" w:line="276" w:lineRule="auto"/>
        <w:rPr>
          <w:rStyle w:val="Strong"/>
          <w:rFonts w:asciiTheme="minorHAnsi" w:hAnsiTheme="minorHAnsi" w:cstheme="minorHAnsi"/>
          <w:b w:val="0"/>
          <w:bCs w:val="0"/>
          <w:i/>
          <w:iCs/>
          <w:color w:val="2D3B45"/>
          <w:sz w:val="22"/>
          <w:szCs w:val="22"/>
        </w:rPr>
      </w:pPr>
      <w:r w:rsidRPr="000703FC">
        <w:rPr>
          <w:rStyle w:val="Strong"/>
          <w:rFonts w:asciiTheme="minorHAnsi" w:hAnsiTheme="minorHAnsi" w:cstheme="minorHAnsi"/>
          <w:color w:val="2D3B45"/>
          <w:sz w:val="22"/>
          <w:szCs w:val="22"/>
        </w:rPr>
        <w:t>Findings</w:t>
      </w:r>
    </w:p>
    <w:p w14:paraId="54E1448E" w14:textId="2B0456B1" w:rsidR="00243113" w:rsidRDefault="00561783" w:rsidP="00C020CA">
      <w:pPr>
        <w:pStyle w:val="ListParagraph"/>
        <w:numPr>
          <w:ilvl w:val="0"/>
          <w:numId w:val="1"/>
        </w:numPr>
        <w:spacing w:after="80" w:line="276" w:lineRule="auto"/>
        <w:ind w:left="714" w:hanging="357"/>
        <w:contextualSpacing w:val="0"/>
        <w:rPr>
          <w:rFonts w:ascii="Calibri" w:hAnsi="Calibri" w:cs="Calibri"/>
          <w:sz w:val="22"/>
          <w:szCs w:val="21"/>
        </w:rPr>
      </w:pPr>
      <w:r>
        <w:rPr>
          <w:rFonts w:ascii="Calibri" w:hAnsi="Calibri" w:cs="Calibri"/>
          <w:sz w:val="22"/>
          <w:szCs w:val="21"/>
        </w:rPr>
        <w:t>On average the e</w:t>
      </w:r>
      <w:r w:rsidR="00264751">
        <w:rPr>
          <w:rFonts w:ascii="Calibri" w:hAnsi="Calibri" w:cs="Calibri"/>
          <w:sz w:val="22"/>
          <w:szCs w:val="21"/>
        </w:rPr>
        <w:t xml:space="preserve">mployees were </w:t>
      </w:r>
      <w:r w:rsidR="00FD1A6B">
        <w:rPr>
          <w:rFonts w:ascii="Calibri" w:hAnsi="Calibri" w:cs="Calibri"/>
          <w:sz w:val="22"/>
          <w:szCs w:val="21"/>
        </w:rPr>
        <w:t xml:space="preserve">mostly </w:t>
      </w:r>
      <w:r w:rsidR="00264751">
        <w:rPr>
          <w:rFonts w:ascii="Calibri" w:hAnsi="Calibri" w:cs="Calibri"/>
          <w:sz w:val="22"/>
          <w:szCs w:val="21"/>
        </w:rPr>
        <w:t>neutral abou</w:t>
      </w:r>
      <w:r>
        <w:rPr>
          <w:rFonts w:ascii="Calibri" w:hAnsi="Calibri" w:cs="Calibri"/>
          <w:sz w:val="22"/>
          <w:szCs w:val="21"/>
        </w:rPr>
        <w:t xml:space="preserve">t reading environmental issues on </w:t>
      </w:r>
      <w:r w:rsidR="00FD1A6B">
        <w:rPr>
          <w:rFonts w:ascii="Calibri" w:hAnsi="Calibri" w:cs="Calibri"/>
          <w:sz w:val="22"/>
          <w:szCs w:val="21"/>
        </w:rPr>
        <w:t xml:space="preserve">the </w:t>
      </w:r>
      <w:r>
        <w:rPr>
          <w:rFonts w:ascii="Calibri" w:hAnsi="Calibri" w:cs="Calibri"/>
          <w:sz w:val="22"/>
          <w:szCs w:val="21"/>
        </w:rPr>
        <w:t xml:space="preserve">news (Mode= </w:t>
      </w:r>
      <w:r w:rsidR="005B0615">
        <w:rPr>
          <w:rFonts w:ascii="Calibri" w:hAnsi="Calibri" w:cs="Calibri"/>
          <w:sz w:val="22"/>
          <w:szCs w:val="21"/>
        </w:rPr>
        <w:t>4</w:t>
      </w:r>
      <w:r>
        <w:rPr>
          <w:rFonts w:ascii="Calibri" w:hAnsi="Calibri" w:cs="Calibri"/>
          <w:sz w:val="22"/>
          <w:szCs w:val="21"/>
        </w:rPr>
        <w:t>, SD= 1.10</w:t>
      </w:r>
      <w:r w:rsidR="00FD1A6B">
        <w:rPr>
          <w:rFonts w:ascii="Calibri" w:hAnsi="Calibri" w:cs="Calibri"/>
          <w:sz w:val="22"/>
          <w:szCs w:val="21"/>
        </w:rPr>
        <w:t>, Response ranged from ‘Slightly disagree’ (3) to ‘Slightly agree’ (5)</w:t>
      </w:r>
      <w:r>
        <w:rPr>
          <w:rFonts w:ascii="Calibri" w:hAnsi="Calibri" w:cs="Calibri"/>
          <w:sz w:val="22"/>
          <w:szCs w:val="21"/>
        </w:rPr>
        <w:t>)</w:t>
      </w:r>
      <w:r w:rsidR="00FD1A6B">
        <w:rPr>
          <w:rFonts w:ascii="Calibri" w:hAnsi="Calibri" w:cs="Calibri"/>
          <w:sz w:val="22"/>
          <w:szCs w:val="21"/>
        </w:rPr>
        <w:t>.</w:t>
      </w:r>
    </w:p>
    <w:p w14:paraId="2E89CB4B" w14:textId="21FF527F" w:rsidR="00E675E1" w:rsidRDefault="00561783" w:rsidP="005570AB">
      <w:pPr>
        <w:pStyle w:val="ListParagraph"/>
        <w:numPr>
          <w:ilvl w:val="0"/>
          <w:numId w:val="1"/>
        </w:numPr>
        <w:spacing w:after="80" w:line="276" w:lineRule="auto"/>
        <w:ind w:left="714" w:hanging="357"/>
        <w:contextualSpacing w:val="0"/>
        <w:rPr>
          <w:rFonts w:ascii="Calibri" w:hAnsi="Calibri" w:cs="Calibri"/>
          <w:sz w:val="22"/>
          <w:szCs w:val="21"/>
        </w:rPr>
      </w:pPr>
      <w:r>
        <w:rPr>
          <w:rFonts w:ascii="Calibri" w:hAnsi="Calibri" w:cs="Calibri"/>
          <w:sz w:val="22"/>
          <w:szCs w:val="21"/>
        </w:rPr>
        <w:t>Majority of the employees are not willing to pay for getting their garbage recycled (Mode= 3, SD= 1.10</w:t>
      </w:r>
      <w:r w:rsidR="00FD1A6B">
        <w:rPr>
          <w:rFonts w:ascii="Calibri" w:hAnsi="Calibri" w:cs="Calibri"/>
          <w:sz w:val="22"/>
          <w:szCs w:val="21"/>
        </w:rPr>
        <w:t>, Response ranged from ‘Disagree’ (2) to ‘Neither agree nor disagree’ (4)</w:t>
      </w:r>
      <w:r>
        <w:rPr>
          <w:rFonts w:ascii="Calibri" w:hAnsi="Calibri" w:cs="Calibri"/>
          <w:sz w:val="22"/>
          <w:szCs w:val="21"/>
        </w:rPr>
        <w:t>)</w:t>
      </w:r>
      <w:r w:rsidR="00FD1A6B">
        <w:rPr>
          <w:rFonts w:ascii="Calibri" w:hAnsi="Calibri" w:cs="Calibri"/>
          <w:sz w:val="22"/>
          <w:szCs w:val="21"/>
        </w:rPr>
        <w:t>.</w:t>
      </w:r>
    </w:p>
    <w:p w14:paraId="567777F2" w14:textId="226326D2" w:rsidR="002B60D1" w:rsidRPr="00561783" w:rsidRDefault="00561783" w:rsidP="00561783">
      <w:pPr>
        <w:pStyle w:val="ListParagraph"/>
        <w:numPr>
          <w:ilvl w:val="0"/>
          <w:numId w:val="1"/>
        </w:numPr>
        <w:spacing w:after="240" w:line="276" w:lineRule="auto"/>
        <w:ind w:left="714" w:hanging="357"/>
        <w:contextualSpacing w:val="0"/>
        <w:rPr>
          <w:rStyle w:val="Strong"/>
          <w:rFonts w:ascii="Calibri" w:hAnsi="Calibri" w:cs="Calibri"/>
          <w:b w:val="0"/>
          <w:bCs w:val="0"/>
          <w:sz w:val="22"/>
          <w:szCs w:val="21"/>
        </w:rPr>
      </w:pPr>
      <w:r>
        <w:rPr>
          <w:rFonts w:ascii="Calibri" w:hAnsi="Calibri" w:cs="Calibri"/>
          <w:sz w:val="22"/>
          <w:szCs w:val="21"/>
        </w:rPr>
        <w:t xml:space="preserve">More than 70% of the employees are willing to commit to weekly no garbage day at the office (Mode= </w:t>
      </w:r>
      <w:r w:rsidR="005B0615">
        <w:rPr>
          <w:rFonts w:ascii="Calibri" w:hAnsi="Calibri" w:cs="Calibri"/>
          <w:sz w:val="22"/>
          <w:szCs w:val="21"/>
        </w:rPr>
        <w:t>5</w:t>
      </w:r>
      <w:r>
        <w:rPr>
          <w:rFonts w:ascii="Calibri" w:hAnsi="Calibri" w:cs="Calibri"/>
          <w:sz w:val="22"/>
          <w:szCs w:val="21"/>
        </w:rPr>
        <w:t>, SD= 1</w:t>
      </w:r>
      <w:r w:rsidR="00FD1A6B">
        <w:rPr>
          <w:rFonts w:ascii="Calibri" w:hAnsi="Calibri" w:cs="Calibri"/>
          <w:sz w:val="22"/>
          <w:szCs w:val="21"/>
        </w:rPr>
        <w:t>, Response ranged from ‘Slightly agree’ (5) to ‘Strongly agree’ (7)</w:t>
      </w:r>
      <w:r>
        <w:rPr>
          <w:rFonts w:ascii="Calibri" w:hAnsi="Calibri" w:cs="Calibri"/>
          <w:sz w:val="22"/>
          <w:szCs w:val="21"/>
        </w:rPr>
        <w:t>)</w:t>
      </w:r>
      <w:r w:rsidR="00FD1A6B">
        <w:rPr>
          <w:rFonts w:ascii="Calibri" w:hAnsi="Calibri" w:cs="Calibri"/>
          <w:sz w:val="22"/>
          <w:szCs w:val="21"/>
        </w:rPr>
        <w:t>.</w:t>
      </w:r>
    </w:p>
    <w:p w14:paraId="4D77BE32" w14:textId="41417D1C" w:rsidR="00E675E1" w:rsidRPr="000703FC" w:rsidRDefault="00E675E1" w:rsidP="000703FC">
      <w:pPr>
        <w:pStyle w:val="NormalWeb"/>
        <w:shd w:val="clear" w:color="auto" w:fill="FFFFFF"/>
        <w:spacing w:before="0" w:beforeAutospacing="0" w:afterAutospacing="0" w:line="276" w:lineRule="auto"/>
        <w:rPr>
          <w:rStyle w:val="Strong"/>
          <w:rFonts w:asciiTheme="minorHAnsi" w:hAnsiTheme="minorHAnsi" w:cstheme="minorHAnsi"/>
          <w:color w:val="2D3B45"/>
          <w:sz w:val="22"/>
          <w:szCs w:val="22"/>
        </w:rPr>
      </w:pPr>
      <w:r w:rsidRPr="000703FC">
        <w:rPr>
          <w:rStyle w:val="Strong"/>
          <w:rFonts w:asciiTheme="minorHAnsi" w:hAnsiTheme="minorHAnsi" w:cstheme="minorHAnsi"/>
          <w:color w:val="2D3B45"/>
          <w:sz w:val="22"/>
          <w:szCs w:val="22"/>
        </w:rPr>
        <w:t>Recommendations</w:t>
      </w:r>
    </w:p>
    <w:p w14:paraId="397B3140" w14:textId="1D86AE53" w:rsidR="00243113" w:rsidRDefault="00B07258" w:rsidP="00C020CA">
      <w:pPr>
        <w:pStyle w:val="ListParagraph"/>
        <w:numPr>
          <w:ilvl w:val="0"/>
          <w:numId w:val="1"/>
        </w:numPr>
        <w:spacing w:after="80" w:line="276" w:lineRule="auto"/>
        <w:ind w:left="714" w:hanging="357"/>
        <w:contextualSpacing w:val="0"/>
        <w:rPr>
          <w:rFonts w:ascii="Calibri" w:hAnsi="Calibri" w:cs="Calibri"/>
          <w:sz w:val="22"/>
          <w:szCs w:val="21"/>
        </w:rPr>
      </w:pPr>
      <w:r>
        <w:rPr>
          <w:rFonts w:ascii="Calibri" w:hAnsi="Calibri" w:cs="Calibri"/>
          <w:sz w:val="22"/>
          <w:szCs w:val="21"/>
        </w:rPr>
        <w:t>Conduct</w:t>
      </w:r>
      <w:r w:rsidR="00541BE6">
        <w:rPr>
          <w:rFonts w:ascii="Calibri" w:hAnsi="Calibri" w:cs="Calibri"/>
          <w:sz w:val="22"/>
          <w:szCs w:val="21"/>
        </w:rPr>
        <w:t xml:space="preserve"> workshops and seminars to educate the employees </w:t>
      </w:r>
      <w:r w:rsidR="00CF2745">
        <w:rPr>
          <w:rFonts w:ascii="Calibri" w:hAnsi="Calibri" w:cs="Calibri"/>
          <w:sz w:val="22"/>
          <w:szCs w:val="21"/>
        </w:rPr>
        <w:t>further</w:t>
      </w:r>
      <w:r w:rsidR="00541BE6">
        <w:rPr>
          <w:rFonts w:ascii="Calibri" w:hAnsi="Calibri" w:cs="Calibri"/>
          <w:sz w:val="22"/>
          <w:szCs w:val="21"/>
        </w:rPr>
        <w:t xml:space="preserve"> on the present environmental issues</w:t>
      </w:r>
      <w:r w:rsidR="00CF2745">
        <w:rPr>
          <w:rFonts w:ascii="Calibri" w:hAnsi="Calibri" w:cs="Calibri"/>
          <w:sz w:val="22"/>
          <w:szCs w:val="21"/>
        </w:rPr>
        <w:t xml:space="preserve">, </w:t>
      </w:r>
      <w:r w:rsidR="00541BE6">
        <w:rPr>
          <w:rFonts w:ascii="Calibri" w:hAnsi="Calibri" w:cs="Calibri"/>
          <w:sz w:val="22"/>
          <w:szCs w:val="21"/>
        </w:rPr>
        <w:t xml:space="preserve">its effects </w:t>
      </w:r>
      <w:r w:rsidR="00CF2745">
        <w:rPr>
          <w:rFonts w:ascii="Calibri" w:hAnsi="Calibri" w:cs="Calibri"/>
          <w:sz w:val="22"/>
          <w:szCs w:val="21"/>
        </w:rPr>
        <w:t>on</w:t>
      </w:r>
      <w:r w:rsidR="00541BE6">
        <w:rPr>
          <w:rFonts w:ascii="Calibri" w:hAnsi="Calibri" w:cs="Calibri"/>
          <w:sz w:val="22"/>
          <w:szCs w:val="21"/>
        </w:rPr>
        <w:t xml:space="preserve"> the future</w:t>
      </w:r>
      <w:r w:rsidR="00CF2745">
        <w:rPr>
          <w:rFonts w:ascii="Calibri" w:hAnsi="Calibri" w:cs="Calibri"/>
          <w:sz w:val="22"/>
          <w:szCs w:val="21"/>
        </w:rPr>
        <w:t xml:space="preserve"> generation</w:t>
      </w:r>
      <w:r w:rsidR="00C16349">
        <w:rPr>
          <w:rFonts w:ascii="Calibri" w:hAnsi="Calibri" w:cs="Calibri"/>
          <w:sz w:val="22"/>
          <w:szCs w:val="21"/>
        </w:rPr>
        <w:t>s</w:t>
      </w:r>
      <w:r w:rsidR="00CF2745">
        <w:rPr>
          <w:rFonts w:ascii="Calibri" w:hAnsi="Calibri" w:cs="Calibri"/>
          <w:sz w:val="22"/>
          <w:szCs w:val="21"/>
        </w:rPr>
        <w:t xml:space="preserve"> and the s</w:t>
      </w:r>
      <w:r w:rsidR="00C16349">
        <w:rPr>
          <w:rFonts w:ascii="Calibri" w:hAnsi="Calibri" w:cs="Calibri"/>
          <w:sz w:val="22"/>
          <w:szCs w:val="21"/>
        </w:rPr>
        <w:t>mall steps they can take to make a huge difference.</w:t>
      </w:r>
    </w:p>
    <w:p w14:paraId="43EA59C6" w14:textId="56220A7A" w:rsidR="000703FC" w:rsidRDefault="00541BE6" w:rsidP="00C020CA">
      <w:pPr>
        <w:pStyle w:val="ListParagraph"/>
        <w:numPr>
          <w:ilvl w:val="0"/>
          <w:numId w:val="1"/>
        </w:numPr>
        <w:spacing w:after="80" w:line="276" w:lineRule="auto"/>
        <w:ind w:left="714" w:hanging="357"/>
        <w:contextualSpacing w:val="0"/>
        <w:rPr>
          <w:rFonts w:ascii="Calibri" w:hAnsi="Calibri" w:cs="Calibri"/>
          <w:sz w:val="22"/>
          <w:szCs w:val="21"/>
        </w:rPr>
      </w:pPr>
      <w:r>
        <w:rPr>
          <w:rFonts w:ascii="Calibri" w:hAnsi="Calibri" w:cs="Calibri"/>
          <w:sz w:val="22"/>
          <w:szCs w:val="21"/>
        </w:rPr>
        <w:t xml:space="preserve">Providing </w:t>
      </w:r>
      <w:r w:rsidR="00B07258">
        <w:rPr>
          <w:rFonts w:ascii="Calibri" w:hAnsi="Calibri" w:cs="Calibri"/>
          <w:sz w:val="22"/>
          <w:szCs w:val="21"/>
        </w:rPr>
        <w:t>small incentives</w:t>
      </w:r>
      <w:r>
        <w:rPr>
          <w:rFonts w:ascii="Calibri" w:hAnsi="Calibri" w:cs="Calibri"/>
          <w:sz w:val="22"/>
          <w:szCs w:val="21"/>
        </w:rPr>
        <w:t xml:space="preserve"> </w:t>
      </w:r>
      <w:r w:rsidR="00C16349">
        <w:rPr>
          <w:rFonts w:ascii="Calibri" w:hAnsi="Calibri" w:cs="Calibri"/>
          <w:sz w:val="22"/>
          <w:szCs w:val="21"/>
        </w:rPr>
        <w:t xml:space="preserve">like discounts, gifts and coupons </w:t>
      </w:r>
      <w:r w:rsidR="00B07258">
        <w:rPr>
          <w:rFonts w:ascii="Calibri" w:hAnsi="Calibri" w:cs="Calibri"/>
          <w:sz w:val="22"/>
          <w:szCs w:val="21"/>
        </w:rPr>
        <w:t>to</w:t>
      </w:r>
      <w:r>
        <w:rPr>
          <w:rFonts w:ascii="Calibri" w:hAnsi="Calibri" w:cs="Calibri"/>
          <w:sz w:val="22"/>
          <w:szCs w:val="21"/>
        </w:rPr>
        <w:t xml:space="preserve"> </w:t>
      </w:r>
      <w:r w:rsidR="00C16349">
        <w:rPr>
          <w:rFonts w:ascii="Calibri" w:hAnsi="Calibri" w:cs="Calibri"/>
          <w:sz w:val="22"/>
          <w:szCs w:val="21"/>
        </w:rPr>
        <w:t xml:space="preserve">encourage </w:t>
      </w:r>
      <w:r>
        <w:rPr>
          <w:rFonts w:ascii="Calibri" w:hAnsi="Calibri" w:cs="Calibri"/>
          <w:sz w:val="22"/>
          <w:szCs w:val="21"/>
        </w:rPr>
        <w:t xml:space="preserve">employees </w:t>
      </w:r>
      <w:r w:rsidR="00C16349">
        <w:rPr>
          <w:rFonts w:ascii="Calibri" w:hAnsi="Calibri" w:cs="Calibri"/>
          <w:sz w:val="22"/>
          <w:szCs w:val="21"/>
        </w:rPr>
        <w:t xml:space="preserve">to </w:t>
      </w:r>
      <w:r w:rsidR="00B07258">
        <w:rPr>
          <w:rFonts w:ascii="Calibri" w:hAnsi="Calibri" w:cs="Calibri"/>
          <w:sz w:val="22"/>
          <w:szCs w:val="21"/>
        </w:rPr>
        <w:t>recycl</w:t>
      </w:r>
      <w:r w:rsidR="00C16349">
        <w:rPr>
          <w:rFonts w:ascii="Calibri" w:hAnsi="Calibri" w:cs="Calibri"/>
          <w:sz w:val="22"/>
          <w:szCs w:val="21"/>
        </w:rPr>
        <w:t>e</w:t>
      </w:r>
      <w:r w:rsidR="00B07258">
        <w:rPr>
          <w:rFonts w:ascii="Calibri" w:hAnsi="Calibri" w:cs="Calibri"/>
          <w:sz w:val="22"/>
          <w:szCs w:val="21"/>
        </w:rPr>
        <w:t xml:space="preserve"> </w:t>
      </w:r>
      <w:r w:rsidR="00C16349">
        <w:rPr>
          <w:rFonts w:ascii="Calibri" w:hAnsi="Calibri" w:cs="Calibri"/>
          <w:sz w:val="22"/>
          <w:szCs w:val="21"/>
        </w:rPr>
        <w:t>few times a month.</w:t>
      </w:r>
    </w:p>
    <w:p w14:paraId="05C85A43" w14:textId="1AD4C512" w:rsidR="00E675E1" w:rsidRDefault="00B07258" w:rsidP="00C020CA">
      <w:pPr>
        <w:pStyle w:val="ListParagraph"/>
        <w:numPr>
          <w:ilvl w:val="0"/>
          <w:numId w:val="1"/>
        </w:numPr>
        <w:spacing w:after="80" w:line="276" w:lineRule="auto"/>
        <w:ind w:left="714" w:hanging="357"/>
        <w:contextualSpacing w:val="0"/>
        <w:rPr>
          <w:rFonts w:ascii="Calibri" w:hAnsi="Calibri" w:cs="Calibri"/>
          <w:sz w:val="22"/>
          <w:szCs w:val="21"/>
        </w:rPr>
      </w:pPr>
      <w:r>
        <w:rPr>
          <w:rFonts w:ascii="Calibri" w:hAnsi="Calibri" w:cs="Calibri"/>
          <w:sz w:val="22"/>
          <w:szCs w:val="21"/>
        </w:rPr>
        <w:t xml:space="preserve">Organizing </w:t>
      </w:r>
      <w:r w:rsidR="00C16349">
        <w:rPr>
          <w:rFonts w:ascii="Calibri" w:hAnsi="Calibri" w:cs="Calibri"/>
          <w:sz w:val="22"/>
          <w:szCs w:val="21"/>
        </w:rPr>
        <w:t xml:space="preserve">frequent </w:t>
      </w:r>
      <w:r>
        <w:rPr>
          <w:rFonts w:ascii="Calibri" w:hAnsi="Calibri" w:cs="Calibri"/>
          <w:sz w:val="22"/>
          <w:szCs w:val="21"/>
        </w:rPr>
        <w:t xml:space="preserve">small </w:t>
      </w:r>
      <w:r w:rsidR="00C16349">
        <w:rPr>
          <w:rFonts w:ascii="Calibri" w:hAnsi="Calibri" w:cs="Calibri"/>
          <w:sz w:val="22"/>
          <w:szCs w:val="21"/>
        </w:rPr>
        <w:t>campaigns</w:t>
      </w:r>
      <w:r>
        <w:rPr>
          <w:rFonts w:ascii="Calibri" w:hAnsi="Calibri" w:cs="Calibri"/>
          <w:sz w:val="22"/>
          <w:szCs w:val="21"/>
        </w:rPr>
        <w:t xml:space="preserve"> like weekly no garbage day or volunteering </w:t>
      </w:r>
      <w:r w:rsidR="00CF2745">
        <w:rPr>
          <w:rFonts w:ascii="Calibri" w:hAnsi="Calibri" w:cs="Calibri"/>
          <w:sz w:val="22"/>
          <w:szCs w:val="21"/>
        </w:rPr>
        <w:t xml:space="preserve">programs </w:t>
      </w:r>
      <w:r w:rsidR="00DC713F">
        <w:rPr>
          <w:rFonts w:ascii="Calibri" w:hAnsi="Calibri" w:cs="Calibri"/>
          <w:sz w:val="22"/>
          <w:szCs w:val="21"/>
        </w:rPr>
        <w:t>will</w:t>
      </w:r>
      <w:r w:rsidR="00CF2745">
        <w:rPr>
          <w:rFonts w:ascii="Calibri" w:hAnsi="Calibri" w:cs="Calibri"/>
          <w:sz w:val="22"/>
          <w:szCs w:val="21"/>
        </w:rPr>
        <w:t xml:space="preserve"> </w:t>
      </w:r>
      <w:r w:rsidR="00153DEC">
        <w:rPr>
          <w:rFonts w:ascii="Calibri" w:hAnsi="Calibri" w:cs="Calibri"/>
          <w:sz w:val="22"/>
          <w:szCs w:val="21"/>
        </w:rPr>
        <w:t>create</w:t>
      </w:r>
      <w:r w:rsidR="00CF2745">
        <w:rPr>
          <w:rFonts w:ascii="Calibri" w:hAnsi="Calibri" w:cs="Calibri"/>
          <w:sz w:val="22"/>
          <w:szCs w:val="21"/>
        </w:rPr>
        <w:t xml:space="preserve"> a positive impact on the employees </w:t>
      </w:r>
      <w:r w:rsidR="00153DEC">
        <w:rPr>
          <w:rFonts w:ascii="Calibri" w:hAnsi="Calibri" w:cs="Calibri"/>
          <w:sz w:val="22"/>
          <w:szCs w:val="21"/>
        </w:rPr>
        <w:t xml:space="preserve">and push them </w:t>
      </w:r>
      <w:r w:rsidR="00CF2745">
        <w:rPr>
          <w:rFonts w:ascii="Calibri" w:hAnsi="Calibri" w:cs="Calibri"/>
          <w:sz w:val="22"/>
          <w:szCs w:val="21"/>
        </w:rPr>
        <w:t xml:space="preserve">to adopt </w:t>
      </w:r>
      <w:r w:rsidR="00DC713F">
        <w:rPr>
          <w:rFonts w:ascii="Calibri" w:hAnsi="Calibri" w:cs="Calibri"/>
          <w:sz w:val="22"/>
          <w:szCs w:val="21"/>
        </w:rPr>
        <w:t>these changes in</w:t>
      </w:r>
      <w:r w:rsidR="00CF2745">
        <w:rPr>
          <w:rFonts w:ascii="Calibri" w:hAnsi="Calibri" w:cs="Calibri"/>
          <w:sz w:val="22"/>
          <w:szCs w:val="21"/>
        </w:rPr>
        <w:t xml:space="preserve"> the long run</w:t>
      </w:r>
      <w:r w:rsidR="00DC713F">
        <w:rPr>
          <w:rFonts w:ascii="Calibri" w:hAnsi="Calibri" w:cs="Calibri"/>
          <w:sz w:val="22"/>
          <w:szCs w:val="21"/>
        </w:rPr>
        <w:t>.</w:t>
      </w:r>
    </w:p>
    <w:p w14:paraId="5BA11D47" w14:textId="77777777" w:rsidR="00E675E1" w:rsidRPr="000703FC" w:rsidRDefault="00E675E1" w:rsidP="00E675E1">
      <w:pPr>
        <w:spacing w:line="276" w:lineRule="auto"/>
        <w:rPr>
          <w:rFonts w:ascii="Calibri" w:hAnsi="Calibri" w:cs="Calibri"/>
          <w:sz w:val="10"/>
          <w:szCs w:val="10"/>
        </w:rPr>
      </w:pPr>
    </w:p>
    <w:p w14:paraId="4EED0FD9" w14:textId="62E8153A" w:rsidR="00E675E1" w:rsidRDefault="00232807" w:rsidP="00E675E1">
      <w:pPr>
        <w:spacing w:line="276" w:lineRule="auto"/>
        <w:jc w:val="right"/>
        <w:rPr>
          <w:rFonts w:ascii="Calibri" w:hAnsi="Calibri" w:cs="Calibri"/>
          <w:sz w:val="22"/>
          <w:szCs w:val="21"/>
        </w:rPr>
      </w:pPr>
      <w:r>
        <w:rPr>
          <w:rFonts w:ascii="Calibri" w:hAnsi="Calibri" w:cs="Calibri"/>
          <w:sz w:val="22"/>
          <w:szCs w:val="21"/>
        </w:rPr>
        <w:t>Thejaswini Paripally</w:t>
      </w:r>
      <w:r w:rsidR="00E675E1">
        <w:rPr>
          <w:rFonts w:ascii="Calibri" w:hAnsi="Calibri" w:cs="Calibri"/>
          <w:sz w:val="22"/>
          <w:szCs w:val="21"/>
        </w:rPr>
        <w:t xml:space="preserve"> </w:t>
      </w:r>
    </w:p>
    <w:p w14:paraId="7785D69D" w14:textId="06B53D53" w:rsidR="00E675E1" w:rsidRDefault="00CF2745" w:rsidP="00E675E1">
      <w:pPr>
        <w:spacing w:line="276" w:lineRule="auto"/>
        <w:jc w:val="right"/>
        <w:rPr>
          <w:rFonts w:ascii="Calibri" w:hAnsi="Calibri" w:cs="Calibri"/>
          <w:sz w:val="22"/>
          <w:szCs w:val="21"/>
        </w:rPr>
      </w:pPr>
      <w:r>
        <w:rPr>
          <w:rFonts w:ascii="Calibri" w:hAnsi="Calibri" w:cs="Calibri"/>
          <w:sz w:val="22"/>
          <w:szCs w:val="21"/>
        </w:rPr>
        <w:t>Social Media Marketing Manager</w:t>
      </w:r>
    </w:p>
    <w:p w14:paraId="64873C9E" w14:textId="04B972F3" w:rsidR="00E675E1" w:rsidRPr="00521D5D" w:rsidRDefault="00232807" w:rsidP="00E675E1">
      <w:pPr>
        <w:spacing w:line="276" w:lineRule="auto"/>
        <w:jc w:val="right"/>
        <w:rPr>
          <w:rFonts w:ascii="Calibri" w:hAnsi="Calibri" w:cs="Calibri"/>
          <w:sz w:val="22"/>
          <w:szCs w:val="21"/>
        </w:rPr>
      </w:pPr>
      <w:r>
        <w:rPr>
          <w:rFonts w:ascii="Calibri" w:hAnsi="Calibri" w:cs="Calibri"/>
          <w:sz w:val="22"/>
          <w:szCs w:val="21"/>
        </w:rPr>
        <w:t>January</w:t>
      </w:r>
      <w:r w:rsidR="00E675E1">
        <w:rPr>
          <w:rFonts w:ascii="Calibri" w:hAnsi="Calibri" w:cs="Calibri"/>
          <w:sz w:val="22"/>
          <w:szCs w:val="21"/>
        </w:rPr>
        <w:t xml:space="preserve">, </w:t>
      </w:r>
      <w:r>
        <w:rPr>
          <w:rFonts w:ascii="Calibri" w:hAnsi="Calibri" w:cs="Calibri"/>
          <w:sz w:val="22"/>
          <w:szCs w:val="21"/>
        </w:rPr>
        <w:t>2022</w:t>
      </w:r>
      <w:r w:rsidR="00E675E1">
        <w:rPr>
          <w:rFonts w:ascii="Calibri" w:hAnsi="Calibri" w:cs="Calibri"/>
          <w:sz w:val="22"/>
          <w:szCs w:val="21"/>
        </w:rPr>
        <w:t xml:space="preserve"> </w:t>
      </w:r>
    </w:p>
    <w:sectPr w:rsidR="00E675E1" w:rsidRPr="00521D5D" w:rsidSect="00FC41B5">
      <w:headerReference w:type="default" r:id="rId8"/>
      <w:pgSz w:w="11900" w:h="16840"/>
      <w:pgMar w:top="624" w:right="680" w:bottom="624" w:left="680" w:header="72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120CA" w14:textId="77777777" w:rsidR="00E74DD9" w:rsidRDefault="00E74DD9" w:rsidP="007E22BC">
      <w:r>
        <w:separator/>
      </w:r>
    </w:p>
  </w:endnote>
  <w:endnote w:type="continuationSeparator" w:id="0">
    <w:p w14:paraId="32772A0F" w14:textId="77777777" w:rsidR="00E74DD9" w:rsidRDefault="00E74DD9" w:rsidP="007E2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1F1FC" w14:textId="77777777" w:rsidR="00E74DD9" w:rsidRDefault="00E74DD9" w:rsidP="007E22BC">
      <w:r>
        <w:separator/>
      </w:r>
    </w:p>
  </w:footnote>
  <w:footnote w:type="continuationSeparator" w:id="0">
    <w:p w14:paraId="4673EDC6" w14:textId="77777777" w:rsidR="00E74DD9" w:rsidRDefault="00E74DD9" w:rsidP="007E22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09B37" w14:textId="77777777" w:rsidR="00F726A6" w:rsidRDefault="00F726A6">
    <w:pPr>
      <w:pStyle w:val="Header"/>
    </w:pPr>
    <w:r w:rsidRPr="00ED36D6">
      <w:rPr>
        <w:noProof/>
      </w:rPr>
      <w:drawing>
        <wp:anchor distT="0" distB="0" distL="114300" distR="114300" simplePos="0" relativeHeight="251658240" behindDoc="0" locked="0" layoutInCell="1" allowOverlap="1" wp14:anchorId="6391E33C" wp14:editId="6EC76869">
          <wp:simplePos x="0" y="0"/>
          <wp:positionH relativeFrom="column">
            <wp:posOffset>-114300</wp:posOffset>
          </wp:positionH>
          <wp:positionV relativeFrom="paragraph">
            <wp:posOffset>-60960</wp:posOffset>
          </wp:positionV>
          <wp:extent cx="914400" cy="473710"/>
          <wp:effectExtent l="0" t="0" r="0" b="889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/>
                  <pic:cNvPicPr>
                    <a:picLocks noChangeAspect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47371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47626"/>
    <w:multiLevelType w:val="hybridMultilevel"/>
    <w:tmpl w:val="A078A70C"/>
    <w:lvl w:ilvl="0" w:tplc="B48E3C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8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D3890"/>
    <w:multiLevelType w:val="hybridMultilevel"/>
    <w:tmpl w:val="6CB00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C4C74"/>
    <w:multiLevelType w:val="hybridMultilevel"/>
    <w:tmpl w:val="4E5EC5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E5A67"/>
    <w:multiLevelType w:val="hybridMultilevel"/>
    <w:tmpl w:val="B6486DF2"/>
    <w:lvl w:ilvl="0" w:tplc="B48E3C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8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47280"/>
    <w:multiLevelType w:val="hybridMultilevel"/>
    <w:tmpl w:val="A0766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6D5680"/>
    <w:multiLevelType w:val="hybridMultilevel"/>
    <w:tmpl w:val="DCDA160E"/>
    <w:lvl w:ilvl="0" w:tplc="68482CB0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DE6883"/>
    <w:multiLevelType w:val="hybridMultilevel"/>
    <w:tmpl w:val="4C1AD3F2"/>
    <w:lvl w:ilvl="0" w:tplc="68482CB0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8E48CA"/>
    <w:multiLevelType w:val="hybridMultilevel"/>
    <w:tmpl w:val="C0A89568"/>
    <w:lvl w:ilvl="0" w:tplc="68482CB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7613AC"/>
    <w:multiLevelType w:val="hybridMultilevel"/>
    <w:tmpl w:val="81065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7A3EC5"/>
    <w:multiLevelType w:val="hybridMultilevel"/>
    <w:tmpl w:val="BA12CF8C"/>
    <w:lvl w:ilvl="0" w:tplc="B48E3C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8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D77E2"/>
    <w:multiLevelType w:val="hybridMultilevel"/>
    <w:tmpl w:val="CE6CB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3A03E8"/>
    <w:multiLevelType w:val="hybridMultilevel"/>
    <w:tmpl w:val="214A6D6E"/>
    <w:lvl w:ilvl="0" w:tplc="989E73E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07DA95B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1366A65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A9BAAF2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000E60F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3F3E812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B73AD5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53F671D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28ACD8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8"/>
  </w:num>
  <w:num w:numId="5">
    <w:abstractNumId w:val="7"/>
  </w:num>
  <w:num w:numId="6">
    <w:abstractNumId w:val="5"/>
  </w:num>
  <w:num w:numId="7">
    <w:abstractNumId w:val="4"/>
  </w:num>
  <w:num w:numId="8">
    <w:abstractNumId w:val="1"/>
  </w:num>
  <w:num w:numId="9">
    <w:abstractNumId w:val="3"/>
  </w:num>
  <w:num w:numId="10">
    <w:abstractNumId w:val="11"/>
  </w:num>
  <w:num w:numId="11">
    <w:abstractNumId w:val="10"/>
  </w:num>
  <w:num w:numId="12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5E1"/>
    <w:rsid w:val="00005268"/>
    <w:rsid w:val="00005744"/>
    <w:rsid w:val="00006402"/>
    <w:rsid w:val="0000726B"/>
    <w:rsid w:val="000158FD"/>
    <w:rsid w:val="00016A79"/>
    <w:rsid w:val="00016B0A"/>
    <w:rsid w:val="00020062"/>
    <w:rsid w:val="00021AAA"/>
    <w:rsid w:val="00022194"/>
    <w:rsid w:val="00030C16"/>
    <w:rsid w:val="000447E1"/>
    <w:rsid w:val="00050460"/>
    <w:rsid w:val="00062BF8"/>
    <w:rsid w:val="000649D3"/>
    <w:rsid w:val="00065FE6"/>
    <w:rsid w:val="000703FC"/>
    <w:rsid w:val="000810C4"/>
    <w:rsid w:val="00090C14"/>
    <w:rsid w:val="000B51F3"/>
    <w:rsid w:val="000C7D41"/>
    <w:rsid w:val="000D0858"/>
    <w:rsid w:val="000D3AD4"/>
    <w:rsid w:val="001079D0"/>
    <w:rsid w:val="00113DA7"/>
    <w:rsid w:val="00115AE3"/>
    <w:rsid w:val="001319ED"/>
    <w:rsid w:val="0014036F"/>
    <w:rsid w:val="00141138"/>
    <w:rsid w:val="00145597"/>
    <w:rsid w:val="00151D60"/>
    <w:rsid w:val="00153DEC"/>
    <w:rsid w:val="00154E57"/>
    <w:rsid w:val="00156E78"/>
    <w:rsid w:val="00157AE6"/>
    <w:rsid w:val="00163D44"/>
    <w:rsid w:val="00173555"/>
    <w:rsid w:val="001B2111"/>
    <w:rsid w:val="001C4CB0"/>
    <w:rsid w:val="001D207A"/>
    <w:rsid w:val="001D3047"/>
    <w:rsid w:val="001D32DC"/>
    <w:rsid w:val="001F6573"/>
    <w:rsid w:val="00201C1C"/>
    <w:rsid w:val="00210947"/>
    <w:rsid w:val="0021722F"/>
    <w:rsid w:val="002223ED"/>
    <w:rsid w:val="002234A2"/>
    <w:rsid w:val="00223D2B"/>
    <w:rsid w:val="00223F14"/>
    <w:rsid w:val="00230C31"/>
    <w:rsid w:val="00232807"/>
    <w:rsid w:val="002409F6"/>
    <w:rsid w:val="00243113"/>
    <w:rsid w:val="00256B13"/>
    <w:rsid w:val="00264751"/>
    <w:rsid w:val="002704ED"/>
    <w:rsid w:val="00271FA0"/>
    <w:rsid w:val="0027376D"/>
    <w:rsid w:val="00277D9C"/>
    <w:rsid w:val="002837B9"/>
    <w:rsid w:val="002918AE"/>
    <w:rsid w:val="00295316"/>
    <w:rsid w:val="0029786C"/>
    <w:rsid w:val="002B13EE"/>
    <w:rsid w:val="002B3F58"/>
    <w:rsid w:val="002B60D1"/>
    <w:rsid w:val="002C1D91"/>
    <w:rsid w:val="002D14C4"/>
    <w:rsid w:val="002E15E9"/>
    <w:rsid w:val="002E2EF5"/>
    <w:rsid w:val="002F6DB6"/>
    <w:rsid w:val="00300D57"/>
    <w:rsid w:val="003040CB"/>
    <w:rsid w:val="00312D4A"/>
    <w:rsid w:val="003143E5"/>
    <w:rsid w:val="003154A8"/>
    <w:rsid w:val="0031729A"/>
    <w:rsid w:val="00322C45"/>
    <w:rsid w:val="00323DD8"/>
    <w:rsid w:val="00325AA7"/>
    <w:rsid w:val="00326F2A"/>
    <w:rsid w:val="00327CE6"/>
    <w:rsid w:val="003320B6"/>
    <w:rsid w:val="00340B13"/>
    <w:rsid w:val="0036262F"/>
    <w:rsid w:val="00363B7D"/>
    <w:rsid w:val="00364F79"/>
    <w:rsid w:val="00374C6A"/>
    <w:rsid w:val="003944A9"/>
    <w:rsid w:val="00395345"/>
    <w:rsid w:val="00397084"/>
    <w:rsid w:val="003A514A"/>
    <w:rsid w:val="003A77DC"/>
    <w:rsid w:val="003A79FC"/>
    <w:rsid w:val="003B2C66"/>
    <w:rsid w:val="003B657A"/>
    <w:rsid w:val="003C6432"/>
    <w:rsid w:val="003D08C0"/>
    <w:rsid w:val="003D1233"/>
    <w:rsid w:val="003D365D"/>
    <w:rsid w:val="003D3DE8"/>
    <w:rsid w:val="003D4E06"/>
    <w:rsid w:val="003E048A"/>
    <w:rsid w:val="003E10AB"/>
    <w:rsid w:val="003F0329"/>
    <w:rsid w:val="003F1C8F"/>
    <w:rsid w:val="003F51F0"/>
    <w:rsid w:val="0040043A"/>
    <w:rsid w:val="00402C3B"/>
    <w:rsid w:val="004101A0"/>
    <w:rsid w:val="00410B1B"/>
    <w:rsid w:val="00412089"/>
    <w:rsid w:val="00435595"/>
    <w:rsid w:val="0043643D"/>
    <w:rsid w:val="00437A35"/>
    <w:rsid w:val="004415C6"/>
    <w:rsid w:val="004460EB"/>
    <w:rsid w:val="0045507E"/>
    <w:rsid w:val="00471CB1"/>
    <w:rsid w:val="004766CB"/>
    <w:rsid w:val="00476807"/>
    <w:rsid w:val="00481A15"/>
    <w:rsid w:val="004903AC"/>
    <w:rsid w:val="004A4CF5"/>
    <w:rsid w:val="004A5962"/>
    <w:rsid w:val="004B4FF2"/>
    <w:rsid w:val="004C3FE9"/>
    <w:rsid w:val="004C7F83"/>
    <w:rsid w:val="004D1153"/>
    <w:rsid w:val="004D4E5B"/>
    <w:rsid w:val="004D6829"/>
    <w:rsid w:val="004E07E5"/>
    <w:rsid w:val="004F1CA0"/>
    <w:rsid w:val="004F5254"/>
    <w:rsid w:val="004F649A"/>
    <w:rsid w:val="00500C32"/>
    <w:rsid w:val="005015D8"/>
    <w:rsid w:val="00505ADE"/>
    <w:rsid w:val="00506C24"/>
    <w:rsid w:val="00511A36"/>
    <w:rsid w:val="00516023"/>
    <w:rsid w:val="00521D5D"/>
    <w:rsid w:val="0052435C"/>
    <w:rsid w:val="00536A81"/>
    <w:rsid w:val="00536AFA"/>
    <w:rsid w:val="00541BE6"/>
    <w:rsid w:val="00551204"/>
    <w:rsid w:val="00553265"/>
    <w:rsid w:val="005570AB"/>
    <w:rsid w:val="005601E7"/>
    <w:rsid w:val="00561783"/>
    <w:rsid w:val="005833DB"/>
    <w:rsid w:val="00594C53"/>
    <w:rsid w:val="005979FD"/>
    <w:rsid w:val="005A360B"/>
    <w:rsid w:val="005B0615"/>
    <w:rsid w:val="005C3E8E"/>
    <w:rsid w:val="005D4721"/>
    <w:rsid w:val="005D47B3"/>
    <w:rsid w:val="005D6227"/>
    <w:rsid w:val="005D7DCC"/>
    <w:rsid w:val="005E280C"/>
    <w:rsid w:val="005E5397"/>
    <w:rsid w:val="005F0A5A"/>
    <w:rsid w:val="005F167A"/>
    <w:rsid w:val="006103D9"/>
    <w:rsid w:val="00611028"/>
    <w:rsid w:val="006144FA"/>
    <w:rsid w:val="00623B9F"/>
    <w:rsid w:val="006247C8"/>
    <w:rsid w:val="00625BB8"/>
    <w:rsid w:val="00634626"/>
    <w:rsid w:val="00637A94"/>
    <w:rsid w:val="00641B4B"/>
    <w:rsid w:val="006442A4"/>
    <w:rsid w:val="0064791B"/>
    <w:rsid w:val="006504E8"/>
    <w:rsid w:val="0065238F"/>
    <w:rsid w:val="006565DB"/>
    <w:rsid w:val="006575EB"/>
    <w:rsid w:val="00657B78"/>
    <w:rsid w:val="00664F34"/>
    <w:rsid w:val="0067628F"/>
    <w:rsid w:val="00684AD9"/>
    <w:rsid w:val="00685D57"/>
    <w:rsid w:val="00690D46"/>
    <w:rsid w:val="006A4196"/>
    <w:rsid w:val="006A5160"/>
    <w:rsid w:val="006A549A"/>
    <w:rsid w:val="006B39E2"/>
    <w:rsid w:val="006C31F4"/>
    <w:rsid w:val="006E4483"/>
    <w:rsid w:val="006E6037"/>
    <w:rsid w:val="007017A1"/>
    <w:rsid w:val="00702C9D"/>
    <w:rsid w:val="007044B9"/>
    <w:rsid w:val="00711F84"/>
    <w:rsid w:val="00726968"/>
    <w:rsid w:val="0075447D"/>
    <w:rsid w:val="00765BFC"/>
    <w:rsid w:val="007746A5"/>
    <w:rsid w:val="007746C3"/>
    <w:rsid w:val="00780C28"/>
    <w:rsid w:val="00791E08"/>
    <w:rsid w:val="007927F7"/>
    <w:rsid w:val="007969D2"/>
    <w:rsid w:val="00796F06"/>
    <w:rsid w:val="007A3593"/>
    <w:rsid w:val="007A549D"/>
    <w:rsid w:val="007A7EBC"/>
    <w:rsid w:val="007B3B21"/>
    <w:rsid w:val="007B3BFB"/>
    <w:rsid w:val="007B47D5"/>
    <w:rsid w:val="007C015F"/>
    <w:rsid w:val="007C3AA2"/>
    <w:rsid w:val="007C542E"/>
    <w:rsid w:val="007D3C24"/>
    <w:rsid w:val="007D54C4"/>
    <w:rsid w:val="007D5DA8"/>
    <w:rsid w:val="007E00AC"/>
    <w:rsid w:val="007E09B9"/>
    <w:rsid w:val="007E22BC"/>
    <w:rsid w:val="007E368D"/>
    <w:rsid w:val="007F3CDC"/>
    <w:rsid w:val="007F541E"/>
    <w:rsid w:val="007F5849"/>
    <w:rsid w:val="008115E9"/>
    <w:rsid w:val="00827CCA"/>
    <w:rsid w:val="00833938"/>
    <w:rsid w:val="00834843"/>
    <w:rsid w:val="00835562"/>
    <w:rsid w:val="00847C73"/>
    <w:rsid w:val="00853BE2"/>
    <w:rsid w:val="00856718"/>
    <w:rsid w:val="00860DC1"/>
    <w:rsid w:val="00862A66"/>
    <w:rsid w:val="0086318F"/>
    <w:rsid w:val="00872E4B"/>
    <w:rsid w:val="00891451"/>
    <w:rsid w:val="008A3DE9"/>
    <w:rsid w:val="008A3EB8"/>
    <w:rsid w:val="008C128A"/>
    <w:rsid w:val="008C1CC7"/>
    <w:rsid w:val="008C4963"/>
    <w:rsid w:val="008C5E48"/>
    <w:rsid w:val="008F6B5E"/>
    <w:rsid w:val="009001F2"/>
    <w:rsid w:val="00904345"/>
    <w:rsid w:val="009157F4"/>
    <w:rsid w:val="0091719F"/>
    <w:rsid w:val="009206CD"/>
    <w:rsid w:val="0092355E"/>
    <w:rsid w:val="00926B4F"/>
    <w:rsid w:val="00930E52"/>
    <w:rsid w:val="00933A1C"/>
    <w:rsid w:val="00937A6C"/>
    <w:rsid w:val="00937D6C"/>
    <w:rsid w:val="00940804"/>
    <w:rsid w:val="009461EF"/>
    <w:rsid w:val="00947633"/>
    <w:rsid w:val="00954396"/>
    <w:rsid w:val="00956FFF"/>
    <w:rsid w:val="00957722"/>
    <w:rsid w:val="00971805"/>
    <w:rsid w:val="0097202F"/>
    <w:rsid w:val="00980055"/>
    <w:rsid w:val="00980CAD"/>
    <w:rsid w:val="009837FF"/>
    <w:rsid w:val="009952BB"/>
    <w:rsid w:val="009B0A15"/>
    <w:rsid w:val="009B126D"/>
    <w:rsid w:val="009C3A66"/>
    <w:rsid w:val="009D044A"/>
    <w:rsid w:val="009E3156"/>
    <w:rsid w:val="009E6A7B"/>
    <w:rsid w:val="00A04532"/>
    <w:rsid w:val="00A2361B"/>
    <w:rsid w:val="00A3717C"/>
    <w:rsid w:val="00A4344F"/>
    <w:rsid w:val="00A56B00"/>
    <w:rsid w:val="00A62A73"/>
    <w:rsid w:val="00A748F6"/>
    <w:rsid w:val="00A80F3C"/>
    <w:rsid w:val="00A844F2"/>
    <w:rsid w:val="00A86285"/>
    <w:rsid w:val="00A94D96"/>
    <w:rsid w:val="00AA31D7"/>
    <w:rsid w:val="00AA5628"/>
    <w:rsid w:val="00AB198A"/>
    <w:rsid w:val="00AB3837"/>
    <w:rsid w:val="00AC0494"/>
    <w:rsid w:val="00AC3E38"/>
    <w:rsid w:val="00AC7D0F"/>
    <w:rsid w:val="00AD0728"/>
    <w:rsid w:val="00AD07AC"/>
    <w:rsid w:val="00AD1CC2"/>
    <w:rsid w:val="00AD52DB"/>
    <w:rsid w:val="00AD713A"/>
    <w:rsid w:val="00AE02EC"/>
    <w:rsid w:val="00AE548C"/>
    <w:rsid w:val="00AF191D"/>
    <w:rsid w:val="00AF47F8"/>
    <w:rsid w:val="00AF7D3F"/>
    <w:rsid w:val="00B07258"/>
    <w:rsid w:val="00B11D00"/>
    <w:rsid w:val="00B22959"/>
    <w:rsid w:val="00B24A4E"/>
    <w:rsid w:val="00B342FB"/>
    <w:rsid w:val="00B4044D"/>
    <w:rsid w:val="00B40657"/>
    <w:rsid w:val="00B476DC"/>
    <w:rsid w:val="00B51D4F"/>
    <w:rsid w:val="00B550F4"/>
    <w:rsid w:val="00B60191"/>
    <w:rsid w:val="00B6090E"/>
    <w:rsid w:val="00B610BA"/>
    <w:rsid w:val="00B67FA4"/>
    <w:rsid w:val="00B71193"/>
    <w:rsid w:val="00B82508"/>
    <w:rsid w:val="00B8471C"/>
    <w:rsid w:val="00B95481"/>
    <w:rsid w:val="00BA68F2"/>
    <w:rsid w:val="00BB255F"/>
    <w:rsid w:val="00BB2DFD"/>
    <w:rsid w:val="00BB514A"/>
    <w:rsid w:val="00BC444C"/>
    <w:rsid w:val="00BE2265"/>
    <w:rsid w:val="00BF1588"/>
    <w:rsid w:val="00BF1F3C"/>
    <w:rsid w:val="00BF2DB3"/>
    <w:rsid w:val="00BF338C"/>
    <w:rsid w:val="00C020CA"/>
    <w:rsid w:val="00C12223"/>
    <w:rsid w:val="00C16349"/>
    <w:rsid w:val="00C16F14"/>
    <w:rsid w:val="00C25484"/>
    <w:rsid w:val="00C26AE7"/>
    <w:rsid w:val="00C27986"/>
    <w:rsid w:val="00C831E5"/>
    <w:rsid w:val="00CA7E5C"/>
    <w:rsid w:val="00CB0B5B"/>
    <w:rsid w:val="00CB33CC"/>
    <w:rsid w:val="00CB526F"/>
    <w:rsid w:val="00CB6A86"/>
    <w:rsid w:val="00CC3585"/>
    <w:rsid w:val="00CD1B04"/>
    <w:rsid w:val="00CD371B"/>
    <w:rsid w:val="00CD4001"/>
    <w:rsid w:val="00CE42E4"/>
    <w:rsid w:val="00CF2745"/>
    <w:rsid w:val="00CF72BF"/>
    <w:rsid w:val="00D01AF0"/>
    <w:rsid w:val="00D026B6"/>
    <w:rsid w:val="00D077E4"/>
    <w:rsid w:val="00D323E4"/>
    <w:rsid w:val="00D345F8"/>
    <w:rsid w:val="00D416AD"/>
    <w:rsid w:val="00D56CE8"/>
    <w:rsid w:val="00D57314"/>
    <w:rsid w:val="00D57A7E"/>
    <w:rsid w:val="00D601B8"/>
    <w:rsid w:val="00D66E2D"/>
    <w:rsid w:val="00D72D08"/>
    <w:rsid w:val="00D95E71"/>
    <w:rsid w:val="00DA7704"/>
    <w:rsid w:val="00DB1953"/>
    <w:rsid w:val="00DB44EB"/>
    <w:rsid w:val="00DB53E7"/>
    <w:rsid w:val="00DC1D95"/>
    <w:rsid w:val="00DC6A77"/>
    <w:rsid w:val="00DC7036"/>
    <w:rsid w:val="00DC713F"/>
    <w:rsid w:val="00DC7AF2"/>
    <w:rsid w:val="00DD1CD5"/>
    <w:rsid w:val="00DD6CDB"/>
    <w:rsid w:val="00DD7CBD"/>
    <w:rsid w:val="00DE54DF"/>
    <w:rsid w:val="00DE59D6"/>
    <w:rsid w:val="00E0148E"/>
    <w:rsid w:val="00E0222B"/>
    <w:rsid w:val="00E110EA"/>
    <w:rsid w:val="00E1714E"/>
    <w:rsid w:val="00E3051E"/>
    <w:rsid w:val="00E311DE"/>
    <w:rsid w:val="00E33FFA"/>
    <w:rsid w:val="00E4092B"/>
    <w:rsid w:val="00E40E07"/>
    <w:rsid w:val="00E46BC1"/>
    <w:rsid w:val="00E47A2B"/>
    <w:rsid w:val="00E5558E"/>
    <w:rsid w:val="00E56BF2"/>
    <w:rsid w:val="00E675E1"/>
    <w:rsid w:val="00E70DD1"/>
    <w:rsid w:val="00E721D1"/>
    <w:rsid w:val="00E72F33"/>
    <w:rsid w:val="00E74DD9"/>
    <w:rsid w:val="00E80486"/>
    <w:rsid w:val="00E84B98"/>
    <w:rsid w:val="00E86D17"/>
    <w:rsid w:val="00E92396"/>
    <w:rsid w:val="00E925A6"/>
    <w:rsid w:val="00EA4A96"/>
    <w:rsid w:val="00EA7974"/>
    <w:rsid w:val="00EB4353"/>
    <w:rsid w:val="00EB7CEC"/>
    <w:rsid w:val="00EC6039"/>
    <w:rsid w:val="00ED36D6"/>
    <w:rsid w:val="00ED50CE"/>
    <w:rsid w:val="00ED5A3B"/>
    <w:rsid w:val="00EE6E4A"/>
    <w:rsid w:val="00EE78CD"/>
    <w:rsid w:val="00EF2E9B"/>
    <w:rsid w:val="00EF7389"/>
    <w:rsid w:val="00F06C21"/>
    <w:rsid w:val="00F1276E"/>
    <w:rsid w:val="00F145B1"/>
    <w:rsid w:val="00F17DE3"/>
    <w:rsid w:val="00F20EE1"/>
    <w:rsid w:val="00F358B6"/>
    <w:rsid w:val="00F41E3F"/>
    <w:rsid w:val="00F5061A"/>
    <w:rsid w:val="00F506DA"/>
    <w:rsid w:val="00F532FF"/>
    <w:rsid w:val="00F53EC6"/>
    <w:rsid w:val="00F56969"/>
    <w:rsid w:val="00F6087C"/>
    <w:rsid w:val="00F61BA3"/>
    <w:rsid w:val="00F726A6"/>
    <w:rsid w:val="00F75D01"/>
    <w:rsid w:val="00F77669"/>
    <w:rsid w:val="00F91EA2"/>
    <w:rsid w:val="00F96CF1"/>
    <w:rsid w:val="00FA535C"/>
    <w:rsid w:val="00FB200D"/>
    <w:rsid w:val="00FC11F5"/>
    <w:rsid w:val="00FC41B5"/>
    <w:rsid w:val="00FC5B58"/>
    <w:rsid w:val="00FC7D6D"/>
    <w:rsid w:val="00FD1A6B"/>
    <w:rsid w:val="00FD534D"/>
    <w:rsid w:val="00FE35E8"/>
    <w:rsid w:val="00FE3E25"/>
    <w:rsid w:val="00FF2102"/>
    <w:rsid w:val="00FF35D9"/>
    <w:rsid w:val="00FF6700"/>
    <w:rsid w:val="00FF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E9AEC64"/>
  <w15:docId w15:val="{DA2FB1AA-A892-B840-9ED7-65F0090E6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A549D"/>
  </w:style>
  <w:style w:type="paragraph" w:styleId="Heading1">
    <w:name w:val="heading 1"/>
    <w:basedOn w:val="Normal"/>
    <w:link w:val="Heading1Char"/>
    <w:uiPriority w:val="9"/>
    <w:qFormat/>
    <w:rsid w:val="00D72D0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F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C21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0C7D41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3B2C66"/>
    <w:rPr>
      <w:b/>
      <w:bCs/>
    </w:rPr>
  </w:style>
  <w:style w:type="character" w:customStyle="1" w:styleId="apple-converted-space">
    <w:name w:val="apple-converted-space"/>
    <w:basedOn w:val="DefaultParagraphFont"/>
    <w:rsid w:val="003B2C66"/>
  </w:style>
  <w:style w:type="paragraph" w:styleId="BalloonText">
    <w:name w:val="Balloon Text"/>
    <w:basedOn w:val="Normal"/>
    <w:link w:val="BalloonTextChar"/>
    <w:rsid w:val="00F53E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3E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7E22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E22BC"/>
    <w:rPr>
      <w:sz w:val="24"/>
      <w:szCs w:val="24"/>
    </w:rPr>
  </w:style>
  <w:style w:type="paragraph" w:styleId="Footer">
    <w:name w:val="footer"/>
    <w:basedOn w:val="Normal"/>
    <w:link w:val="FooterChar"/>
    <w:rsid w:val="007E22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7E22BC"/>
    <w:rPr>
      <w:sz w:val="24"/>
      <w:szCs w:val="24"/>
    </w:rPr>
  </w:style>
  <w:style w:type="table" w:styleId="TableGrid">
    <w:name w:val="Table Grid"/>
    <w:basedOn w:val="TableNormal"/>
    <w:rsid w:val="004460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72D08"/>
    <w:rPr>
      <w:rFonts w:ascii="Times" w:hAnsi="Times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rsid w:val="00847C7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FA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71FA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primary-heading">
    <w:name w:val="primary-heading"/>
    <w:basedOn w:val="DefaultParagraphFont"/>
    <w:rsid w:val="00271FA0"/>
  </w:style>
  <w:style w:type="character" w:customStyle="1" w:styleId="epub-state">
    <w:name w:val="epub-state"/>
    <w:basedOn w:val="DefaultParagraphFont"/>
    <w:rsid w:val="00271FA0"/>
  </w:style>
  <w:style w:type="character" w:customStyle="1" w:styleId="epub-date">
    <w:name w:val="epub-date"/>
    <w:basedOn w:val="DefaultParagraphFont"/>
    <w:rsid w:val="00271FA0"/>
  </w:style>
  <w:style w:type="paragraph" w:styleId="NormalWeb">
    <w:name w:val="Normal (Web)"/>
    <w:basedOn w:val="Normal"/>
    <w:uiPriority w:val="99"/>
    <w:unhideWhenUsed/>
    <w:rsid w:val="00AE548C"/>
    <w:pPr>
      <w:spacing w:before="100" w:beforeAutospacing="1" w:after="100" w:afterAutospacing="1"/>
    </w:pPr>
  </w:style>
  <w:style w:type="character" w:customStyle="1" w:styleId="contribdegrees">
    <w:name w:val="contribdegrees"/>
    <w:basedOn w:val="DefaultParagraphFont"/>
    <w:rsid w:val="00FF35D9"/>
  </w:style>
  <w:style w:type="character" w:customStyle="1" w:styleId="more-than">
    <w:name w:val="more-than"/>
    <w:basedOn w:val="DefaultParagraphFont"/>
    <w:rsid w:val="00FF35D9"/>
  </w:style>
  <w:style w:type="character" w:customStyle="1" w:styleId="publicationcontentepubdate">
    <w:name w:val="publicationcontentepubdate"/>
    <w:basedOn w:val="DefaultParagraphFont"/>
    <w:rsid w:val="00FF35D9"/>
  </w:style>
  <w:style w:type="character" w:customStyle="1" w:styleId="articletype">
    <w:name w:val="articletype"/>
    <w:basedOn w:val="DefaultParagraphFont"/>
    <w:rsid w:val="00FF35D9"/>
  </w:style>
  <w:style w:type="character" w:customStyle="1" w:styleId="crossmark">
    <w:name w:val="crossmark"/>
    <w:basedOn w:val="DefaultParagraphFont"/>
    <w:rsid w:val="00FF35D9"/>
  </w:style>
  <w:style w:type="character" w:customStyle="1" w:styleId="section">
    <w:name w:val="section"/>
    <w:basedOn w:val="DefaultParagraphFont"/>
    <w:rsid w:val="00FF35D9"/>
  </w:style>
  <w:style w:type="character" w:customStyle="1" w:styleId="altmetric-embed">
    <w:name w:val="altmetric-embed"/>
    <w:basedOn w:val="DefaultParagraphFont"/>
    <w:rsid w:val="00FF35D9"/>
  </w:style>
  <w:style w:type="paragraph" w:customStyle="1" w:styleId="Body">
    <w:name w:val="Body"/>
    <w:rsid w:val="002837B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1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9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0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70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7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9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0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3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0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53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4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0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9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5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7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06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0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1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5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1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4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3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6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5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5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4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0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4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65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9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2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8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2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9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6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8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4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1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7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8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8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1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92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65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0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2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9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2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20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4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1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8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0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34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1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9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18818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9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67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0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3751568">
                  <w:marLeft w:val="0"/>
                  <w:marRight w:val="0"/>
                  <w:marTop w:val="3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2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49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64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376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86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635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39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16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822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3121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2412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580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891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5009721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2504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7508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9534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3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3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8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64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75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59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6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7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84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8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8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5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8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5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96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3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2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2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7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3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51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4427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single" w:sz="6" w:space="7" w:color="D8D9DA"/>
                <w:bottom w:val="none" w:sz="0" w:space="0" w:color="auto"/>
                <w:right w:val="none" w:sz="0" w:space="0" w:color="auto"/>
              </w:divBdr>
              <w:divsChild>
                <w:div w:id="81772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6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53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61408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5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5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79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39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4398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1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23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9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9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77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0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66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51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4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7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3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7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8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1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0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8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8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71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0059">
              <w:marLeft w:val="0"/>
              <w:marRight w:val="0"/>
              <w:marTop w:val="0"/>
              <w:marBottom w:val="0"/>
              <w:divBdr>
                <w:top w:val="single" w:sz="48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9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47594">
                      <w:marLeft w:val="225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43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947545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1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1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0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1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0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0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3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6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4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0502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2796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5470">
          <w:marLeft w:val="720"/>
          <w:marRight w:val="0"/>
          <w:marTop w:val="0"/>
          <w:marBottom w:val="4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7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manda/Library/Group%20Containers/UBF8T346G9.Office/User%20Content.localized/Templates.localized/Standa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6C720B-F3D7-1046-BFA1-AC29CB651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Standard Template.dotx</Template>
  <TotalTime>316</TotalTime>
  <Pages>1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EF Education First</Company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NP</dc:creator>
  <cp:keywords/>
  <dc:description/>
  <cp:lastModifiedBy>Thejaswini Paripally</cp:lastModifiedBy>
  <cp:revision>10</cp:revision>
  <cp:lastPrinted>2015-10-12T06:41:00Z</cp:lastPrinted>
  <dcterms:created xsi:type="dcterms:W3CDTF">2021-12-08T12:06:00Z</dcterms:created>
  <dcterms:modified xsi:type="dcterms:W3CDTF">2022-01-31T11:08:00Z</dcterms:modified>
</cp:coreProperties>
</file>